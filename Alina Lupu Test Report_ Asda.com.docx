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AF" w14:textId="77777777" w:rsidR="005E36C1" w:rsidRDefault="005E36C1" w:rsidP="008A0BC4">
      <w:pPr>
        <w:pStyle w:val="Title"/>
      </w:pPr>
    </w:p>
    <w:p w14:paraId="621AF2D1" w14:textId="77777777" w:rsidR="005E36C1" w:rsidRDefault="005E36C1" w:rsidP="008A0BC4">
      <w:pPr>
        <w:pStyle w:val="Title"/>
      </w:pPr>
    </w:p>
    <w:p w14:paraId="3EE23370" w14:textId="77777777" w:rsidR="005E36C1" w:rsidRDefault="005E36C1" w:rsidP="008A0BC4">
      <w:pPr>
        <w:pStyle w:val="Title"/>
      </w:pPr>
    </w:p>
    <w:p w14:paraId="06DC1EAA" w14:textId="77777777" w:rsidR="005E36C1" w:rsidRDefault="005E36C1" w:rsidP="008A0BC4">
      <w:pPr>
        <w:pStyle w:val="Title"/>
      </w:pPr>
    </w:p>
    <w:p w14:paraId="45912478" w14:textId="77777777" w:rsidR="005E36C1" w:rsidRDefault="005E36C1" w:rsidP="008A0BC4">
      <w:pPr>
        <w:pStyle w:val="Title"/>
      </w:pPr>
    </w:p>
    <w:p w14:paraId="6C30D8B9" w14:textId="77777777" w:rsidR="005E36C1" w:rsidRDefault="005E36C1" w:rsidP="008A0BC4">
      <w:pPr>
        <w:pStyle w:val="Title"/>
      </w:pPr>
    </w:p>
    <w:p w14:paraId="28F715D6" w14:textId="1A8EC8EE" w:rsidR="00F94C69" w:rsidRPr="008A0BC4" w:rsidRDefault="00524A7A" w:rsidP="008A0BC4">
      <w:pPr>
        <w:pStyle w:val="Title"/>
      </w:pPr>
      <w:r w:rsidRPr="008A0BC4">
        <w:t xml:space="preserve">Test </w:t>
      </w:r>
      <w:r w:rsidR="007C688E" w:rsidRPr="008A0BC4">
        <w:t>Report</w:t>
      </w:r>
    </w:p>
    <w:p w14:paraId="2A0D8A7C" w14:textId="77777777" w:rsidR="00F94C69" w:rsidRDefault="00F94C69" w:rsidP="000E396A"/>
    <w:p w14:paraId="6486856C" w14:textId="77777777" w:rsidR="00312DEC" w:rsidRDefault="00312DEC" w:rsidP="000E396A"/>
    <w:p w14:paraId="17B959ED" w14:textId="77777777" w:rsidR="00312DEC" w:rsidRDefault="00312DEC" w:rsidP="000E396A"/>
    <w:p w14:paraId="3CBB9CD5" w14:textId="77777777" w:rsidR="00F94C69" w:rsidRDefault="00F94C69" w:rsidP="000E396A"/>
    <w:p w14:paraId="047C7904" w14:textId="77777777" w:rsidR="00F94C69" w:rsidRDefault="00F94C69" w:rsidP="000E396A"/>
    <w:p w14:paraId="363B3591" w14:textId="23E70B2A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D56A37">
        <w:t xml:space="preserve"> </w:t>
      </w:r>
      <w:r w:rsidR="00052FBC" w:rsidRPr="00D56A37">
        <w:rPr>
          <w:b/>
          <w:bCs/>
          <w:color w:val="000000" w:themeColor="text1"/>
        </w:rPr>
        <w:t>ASDA.Com</w:t>
      </w:r>
    </w:p>
    <w:p w14:paraId="1882CE79" w14:textId="101E0F51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052FBC" w:rsidRPr="00D56A37">
        <w:rPr>
          <w:color w:val="000000" w:themeColor="text1"/>
          <w:lang w:val="fr-FR"/>
        </w:rPr>
        <w:t>2022.06.10</w:t>
      </w:r>
    </w:p>
    <w:p w14:paraId="6D37C6C7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0FD1C3CC" w14:textId="77777777" w:rsidR="005E36C1" w:rsidRPr="00AE2F3B" w:rsidRDefault="005E36C1" w:rsidP="00245573">
      <w:pPr>
        <w:pStyle w:val="Body"/>
        <w:rPr>
          <w:lang w:val="fr-FR"/>
        </w:rPr>
      </w:pPr>
    </w:p>
    <w:p w14:paraId="7D511431" w14:textId="77777777"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2A8086A6" w14:textId="3EFD6041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 w:rsidR="006A34CE">
        <w:t>4</w:t>
      </w:r>
      <w:r>
        <w:fldChar w:fldCharType="end"/>
      </w:r>
    </w:p>
    <w:p w14:paraId="1FBA690C" w14:textId="720BE91F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 w:rsidR="006A34CE">
        <w:t>4</w:t>
      </w:r>
      <w:r>
        <w:fldChar w:fldCharType="end"/>
      </w:r>
    </w:p>
    <w:p w14:paraId="4D5CA390" w14:textId="3825F9DD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 w:rsidR="006A34CE">
        <w:t>4</w:t>
      </w:r>
      <w:r>
        <w:fldChar w:fldCharType="end"/>
      </w:r>
    </w:p>
    <w:p w14:paraId="75FB999C" w14:textId="31EFA52C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 w:rsidR="006A34CE">
        <w:t>5</w:t>
      </w:r>
      <w:r>
        <w:fldChar w:fldCharType="end"/>
      </w:r>
    </w:p>
    <w:p w14:paraId="5040EEC1" w14:textId="0D3355E9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 w:rsidR="006A34CE">
        <w:t>5</w:t>
      </w:r>
      <w:r>
        <w:fldChar w:fldCharType="end"/>
      </w:r>
    </w:p>
    <w:p w14:paraId="66145055" w14:textId="3BF76D64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 w:rsidR="006A34CE">
        <w:t>5</w:t>
      </w:r>
      <w:r>
        <w:fldChar w:fldCharType="end"/>
      </w:r>
    </w:p>
    <w:p w14:paraId="345AAE23" w14:textId="273652E0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 w:rsidR="006A34CE">
        <w:t>6</w:t>
      </w:r>
      <w:r>
        <w:fldChar w:fldCharType="end"/>
      </w:r>
    </w:p>
    <w:p w14:paraId="3F69D658" w14:textId="5A50D0B9" w:rsidR="00D342D2" w:rsidRPr="00D342D2" w:rsidRDefault="00B73964" w:rsidP="00D342D2">
      <w:pPr>
        <w:pStyle w:val="TOC2"/>
        <w:tabs>
          <w:tab w:val="left" w:pos="1200"/>
        </w:tabs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 w:rsidR="006A34CE">
        <w:t>6</w:t>
      </w:r>
      <w:r>
        <w:fldChar w:fldCharType="end"/>
      </w:r>
    </w:p>
    <w:p w14:paraId="7E9A3E84" w14:textId="6814B1A3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 w:rsidR="006A34CE">
        <w:t>6</w:t>
      </w:r>
      <w:r>
        <w:fldChar w:fldCharType="end"/>
      </w:r>
    </w:p>
    <w:p w14:paraId="7E5D4144" w14:textId="126AFC95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 w:rsidR="006A34CE">
        <w:t>6</w:t>
      </w:r>
      <w:r>
        <w:fldChar w:fldCharType="end"/>
      </w:r>
    </w:p>
    <w:p w14:paraId="5A9DBC85" w14:textId="21BF5E4A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 w:rsidR="006A34CE">
        <w:t>7</w:t>
      </w:r>
      <w:r>
        <w:fldChar w:fldCharType="end"/>
      </w:r>
    </w:p>
    <w:p w14:paraId="70562D07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350A6945" w14:textId="77777777" w:rsidR="007C688E" w:rsidRDefault="007C688E" w:rsidP="00822D78">
      <w:pPr>
        <w:pStyle w:val="Heading1"/>
      </w:pPr>
      <w:bookmarkStart w:id="3" w:name="_Toc302146247"/>
      <w:bookmarkStart w:id="4" w:name="_Toc463037915"/>
      <w:bookmarkStart w:id="5" w:name="_Toc440274109"/>
      <w:r>
        <w:lastRenderedPageBreak/>
        <w:t>Testing Scope</w:t>
      </w:r>
      <w:bookmarkEnd w:id="3"/>
      <w:bookmarkEnd w:id="4"/>
    </w:p>
    <w:p w14:paraId="0B90A372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14:paraId="2AFC6582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46DAFDCB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5A47231F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761B35F3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0CF19561" w14:textId="77777777" w:rsidR="00822D78" w:rsidRDefault="00822D78" w:rsidP="003332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Deloyment</w:t>
            </w:r>
            <w:proofErr w:type="spellEnd"/>
            <w:r>
              <w:rPr>
                <w:sz w:val="18"/>
                <w:szCs w:val="18"/>
              </w:rPr>
              <w:t xml:space="preserve"> Date</w:t>
            </w:r>
          </w:p>
        </w:tc>
      </w:tr>
      <w:tr w:rsidR="00052FBC" w:rsidRPr="00931529" w14:paraId="10BE49C5" w14:textId="77777777" w:rsidTr="00822D78">
        <w:trPr>
          <w:trHeight w:val="500"/>
        </w:trPr>
        <w:tc>
          <w:tcPr>
            <w:tcW w:w="2880" w:type="dxa"/>
          </w:tcPr>
          <w:p w14:paraId="2FCEF9B4" w14:textId="2562CBE9" w:rsidR="00052FBC" w:rsidRPr="00931529" w:rsidRDefault="00052FBC" w:rsidP="00052FBC">
            <w:pPr>
              <w:pStyle w:val="InfoParagraph1"/>
            </w:pPr>
            <w:r>
              <w:rPr>
                <w:b/>
                <w:color w:val="auto"/>
              </w:rPr>
              <w:t>E</w:t>
            </w:r>
            <w:r>
              <w:rPr>
                <w:b/>
                <w:noProof/>
                <w:color w:val="auto"/>
              </w:rPr>
              <w:t>-</w:t>
            </w:r>
            <w:r w:rsidRPr="003C49E7">
              <w:rPr>
                <w:b/>
                <w:noProof/>
                <w:color w:val="auto"/>
              </w:rPr>
              <w:t>commerce</w:t>
            </w:r>
            <w:r w:rsidRPr="003C49E7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merchant, </w:t>
            </w:r>
            <w:r w:rsidRPr="003C49E7">
              <w:rPr>
                <w:b/>
                <w:color w:val="auto"/>
              </w:rPr>
              <w:t>with international delivery</w:t>
            </w:r>
          </w:p>
        </w:tc>
        <w:tc>
          <w:tcPr>
            <w:tcW w:w="1890" w:type="dxa"/>
          </w:tcPr>
          <w:p w14:paraId="324E4130" w14:textId="5C00D6C3" w:rsidR="00052FBC" w:rsidRPr="00C10DDE" w:rsidRDefault="00052FBC" w:rsidP="00052FBC">
            <w:pPr>
              <w:pStyle w:val="InfoParagraph1"/>
              <w:rPr>
                <w:b/>
                <w:bCs/>
                <w:color w:val="000000" w:themeColor="text1"/>
              </w:rPr>
            </w:pPr>
            <w:r w:rsidRPr="00C10DDE">
              <w:rPr>
                <w:b/>
                <w:bCs/>
                <w:color w:val="000000" w:themeColor="text1"/>
              </w:rPr>
              <w:t>2022.05.25- 2022.06.09</w:t>
            </w:r>
          </w:p>
        </w:tc>
        <w:tc>
          <w:tcPr>
            <w:tcW w:w="2070" w:type="dxa"/>
          </w:tcPr>
          <w:p w14:paraId="7F279D42" w14:textId="71042F92" w:rsidR="00052FBC" w:rsidRPr="00C10DDE" w:rsidRDefault="00052FBC" w:rsidP="00052FBC">
            <w:pPr>
              <w:pStyle w:val="InfoParagraph1"/>
              <w:rPr>
                <w:b/>
                <w:bCs/>
                <w:color w:val="000000" w:themeColor="text1"/>
              </w:rPr>
            </w:pPr>
            <w:r w:rsidRPr="00C10DDE">
              <w:rPr>
                <w:b/>
                <w:bCs/>
                <w:color w:val="000000" w:themeColor="text1"/>
              </w:rPr>
              <w:t>1.1</w:t>
            </w:r>
          </w:p>
        </w:tc>
        <w:tc>
          <w:tcPr>
            <w:tcW w:w="2517" w:type="dxa"/>
          </w:tcPr>
          <w:p w14:paraId="2DC8F07A" w14:textId="680C62F3" w:rsidR="00052FBC" w:rsidRPr="00C10DDE" w:rsidRDefault="00052FBC" w:rsidP="00052FBC">
            <w:pPr>
              <w:pStyle w:val="InfoParagraph1"/>
              <w:rPr>
                <w:b/>
                <w:bCs/>
                <w:color w:val="000000" w:themeColor="text1"/>
              </w:rPr>
            </w:pPr>
            <w:r w:rsidRPr="00C10DDE">
              <w:rPr>
                <w:b/>
                <w:bCs/>
                <w:color w:val="000000" w:themeColor="text1"/>
              </w:rPr>
              <w:t>2022.06.11</w:t>
            </w:r>
          </w:p>
        </w:tc>
      </w:tr>
      <w:tr w:rsidR="00B5731F" w:rsidRPr="00931529" w14:paraId="6E0DBDD5" w14:textId="77777777" w:rsidTr="00822D78">
        <w:trPr>
          <w:trHeight w:val="500"/>
        </w:trPr>
        <w:tc>
          <w:tcPr>
            <w:tcW w:w="2880" w:type="dxa"/>
          </w:tcPr>
          <w:p w14:paraId="0388E020" w14:textId="1B4BFF37" w:rsidR="00B5731F" w:rsidRDefault="00B5731F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Tabs</w:t>
            </w:r>
          </w:p>
        </w:tc>
        <w:tc>
          <w:tcPr>
            <w:tcW w:w="1890" w:type="dxa"/>
          </w:tcPr>
          <w:p w14:paraId="350AED6A" w14:textId="77777777" w:rsidR="00B5731F" w:rsidRDefault="00B5731F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F42C16A" w14:textId="77777777" w:rsidR="00B5731F" w:rsidRPr="00931529" w:rsidRDefault="00B5731F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3F02EB68" w14:textId="77777777" w:rsidR="00B5731F" w:rsidRPr="00931529" w:rsidRDefault="00B5731F" w:rsidP="00052FBC">
            <w:pPr>
              <w:rPr>
                <w:sz w:val="18"/>
                <w:szCs w:val="18"/>
              </w:rPr>
            </w:pPr>
          </w:p>
        </w:tc>
      </w:tr>
      <w:tr w:rsidR="00052FBC" w:rsidRPr="00931529" w14:paraId="244B4555" w14:textId="77777777" w:rsidTr="00822D78">
        <w:trPr>
          <w:trHeight w:val="500"/>
        </w:trPr>
        <w:tc>
          <w:tcPr>
            <w:tcW w:w="2880" w:type="dxa"/>
          </w:tcPr>
          <w:p w14:paraId="6F20CF0C" w14:textId="020E3647" w:rsidR="00052FBC" w:rsidRDefault="00AF2ABA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Registration, </w:t>
            </w:r>
            <w:proofErr w:type="spellStart"/>
            <w:proofErr w:type="gramStart"/>
            <w:r>
              <w:rPr>
                <w:sz w:val="18"/>
                <w:szCs w:val="18"/>
              </w:rPr>
              <w:t>Login,Logout</w:t>
            </w:r>
            <w:proofErr w:type="spellEnd"/>
            <w:proofErr w:type="gramEnd"/>
          </w:p>
        </w:tc>
        <w:tc>
          <w:tcPr>
            <w:tcW w:w="1890" w:type="dxa"/>
          </w:tcPr>
          <w:p w14:paraId="58B4004F" w14:textId="77777777" w:rsidR="00052FBC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0C7CC7C5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2A0887B7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</w:tr>
      <w:tr w:rsidR="00052FBC" w:rsidRPr="00931529" w14:paraId="0CE70EC8" w14:textId="77777777" w:rsidTr="00822D78">
        <w:trPr>
          <w:trHeight w:val="500"/>
        </w:trPr>
        <w:tc>
          <w:tcPr>
            <w:tcW w:w="2880" w:type="dxa"/>
          </w:tcPr>
          <w:p w14:paraId="76AF9D26" w14:textId="27CBD1F8" w:rsidR="00052FBC" w:rsidRPr="00931529" w:rsidRDefault="00AF2ABA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1890" w:type="dxa"/>
          </w:tcPr>
          <w:p w14:paraId="4A2CC1C0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3211C1D6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6E45F579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</w:tr>
      <w:tr w:rsidR="00052FBC" w:rsidRPr="00931529" w14:paraId="3BCC74AB" w14:textId="77777777" w:rsidTr="00822D78">
        <w:trPr>
          <w:trHeight w:val="500"/>
        </w:trPr>
        <w:tc>
          <w:tcPr>
            <w:tcW w:w="2880" w:type="dxa"/>
          </w:tcPr>
          <w:p w14:paraId="1250E7E2" w14:textId="309A2AAC" w:rsidR="00052FBC" w:rsidRPr="00931529" w:rsidRDefault="00AF2ABA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Basket</w:t>
            </w:r>
          </w:p>
        </w:tc>
        <w:tc>
          <w:tcPr>
            <w:tcW w:w="1890" w:type="dxa"/>
          </w:tcPr>
          <w:p w14:paraId="44DC8C2A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BF9F089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1E8DAA56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</w:tr>
      <w:tr w:rsidR="00052FBC" w:rsidRPr="00931529" w14:paraId="67B5CDE7" w14:textId="77777777" w:rsidTr="00822D78">
        <w:trPr>
          <w:trHeight w:val="500"/>
        </w:trPr>
        <w:tc>
          <w:tcPr>
            <w:tcW w:w="2880" w:type="dxa"/>
          </w:tcPr>
          <w:p w14:paraId="03861783" w14:textId="133BB14B" w:rsidR="00052FBC" w:rsidRPr="00931529" w:rsidRDefault="00AF2ABA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Basket</w:t>
            </w:r>
          </w:p>
        </w:tc>
        <w:tc>
          <w:tcPr>
            <w:tcW w:w="1890" w:type="dxa"/>
          </w:tcPr>
          <w:p w14:paraId="4A40BF93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31025314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4139F697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</w:tr>
      <w:tr w:rsidR="00052FBC" w:rsidRPr="00931529" w14:paraId="2D4EA745" w14:textId="77777777" w:rsidTr="00822D78">
        <w:trPr>
          <w:trHeight w:val="500"/>
        </w:trPr>
        <w:tc>
          <w:tcPr>
            <w:tcW w:w="2880" w:type="dxa"/>
          </w:tcPr>
          <w:p w14:paraId="44A908F5" w14:textId="32B7E92B" w:rsidR="00052FBC" w:rsidRPr="00931529" w:rsidRDefault="00AF2ABA" w:rsidP="00052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890" w:type="dxa"/>
          </w:tcPr>
          <w:p w14:paraId="23C98A61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05CE69E2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5AC0B0E2" w14:textId="77777777" w:rsidR="00052FBC" w:rsidRPr="00931529" w:rsidRDefault="00052FBC" w:rsidP="00052FBC">
            <w:pPr>
              <w:rPr>
                <w:sz w:val="18"/>
                <w:szCs w:val="18"/>
              </w:rPr>
            </w:pPr>
          </w:p>
        </w:tc>
      </w:tr>
    </w:tbl>
    <w:p w14:paraId="172ED0D2" w14:textId="77777777" w:rsidR="005E36C1" w:rsidRPr="005E36C1" w:rsidRDefault="005E36C1" w:rsidP="005E36C1">
      <w:pPr>
        <w:pStyle w:val="Body"/>
      </w:pPr>
    </w:p>
    <w:p w14:paraId="7A0DCAAC" w14:textId="77777777" w:rsidR="005E36C1" w:rsidRPr="005E36C1" w:rsidRDefault="005E36C1" w:rsidP="005E36C1">
      <w:pPr>
        <w:pStyle w:val="Body"/>
      </w:pPr>
    </w:p>
    <w:p w14:paraId="7E252623" w14:textId="77777777" w:rsidR="00524A7A" w:rsidRDefault="005E36C1" w:rsidP="000D3BFB">
      <w:pPr>
        <w:pStyle w:val="Heading2"/>
      </w:pPr>
      <w:bookmarkStart w:id="6" w:name="_Toc463037916"/>
      <w:r>
        <w:t xml:space="preserve">Test </w:t>
      </w:r>
      <w:r w:rsidR="007C688E" w:rsidRPr="007C688E">
        <w:t>Environment</w:t>
      </w:r>
      <w:bookmarkEnd w:id="6"/>
    </w:p>
    <w:p w14:paraId="76043EB9" w14:textId="4D8AB114" w:rsidR="007C688E" w:rsidRDefault="00AF2ABA" w:rsidP="007C688E">
      <w:pPr>
        <w:pStyle w:val="InfoParagraph1"/>
        <w:rPr>
          <w:b/>
          <w:u w:val="single"/>
        </w:rPr>
      </w:pPr>
      <w:bookmarkStart w:id="7" w:name="h.vdnqjjqvbsuk" w:colFirst="0" w:colLast="0"/>
      <w:bookmarkEnd w:id="7"/>
      <w:r>
        <w:rPr>
          <w:color w:val="00B0F0"/>
        </w:rPr>
        <w:t xml:space="preserve"> 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79CB508C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1BE729FB" w14:textId="77777777"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0E4255E2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21E56E75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6A34CE" w:rsidRPr="00931529" w14:paraId="02182C1A" w14:textId="77777777" w:rsidTr="00563AD7">
        <w:trPr>
          <w:trHeight w:val="1090"/>
        </w:trPr>
        <w:tc>
          <w:tcPr>
            <w:tcW w:w="3060" w:type="dxa"/>
            <w:vMerge w:val="restart"/>
          </w:tcPr>
          <w:p w14:paraId="27CCD488" w14:textId="77777777" w:rsidR="006A34CE" w:rsidRDefault="006A34CE" w:rsidP="00AF2ABA">
            <w:pPr>
              <w:pStyle w:val="InfoParagraph1"/>
              <w:jc w:val="center"/>
              <w:rPr>
                <w:color w:val="00B0F0"/>
              </w:rPr>
            </w:pPr>
          </w:p>
          <w:p w14:paraId="055E924F" w14:textId="77777777" w:rsidR="006A34CE" w:rsidRDefault="006A34CE" w:rsidP="00AF2ABA">
            <w:pPr>
              <w:pStyle w:val="InfoParagraph1"/>
              <w:jc w:val="center"/>
              <w:rPr>
                <w:color w:val="00B0F0"/>
              </w:rPr>
            </w:pPr>
          </w:p>
          <w:p w14:paraId="0F6A49AD" w14:textId="77777777" w:rsidR="006A34CE" w:rsidRDefault="006A34CE" w:rsidP="00AF2ABA">
            <w:pPr>
              <w:pStyle w:val="InfoParagraph1"/>
              <w:jc w:val="center"/>
              <w:rPr>
                <w:color w:val="00B0F0"/>
              </w:rPr>
            </w:pPr>
          </w:p>
          <w:p w14:paraId="07DE0718" w14:textId="181F9A2C" w:rsidR="006A34CE" w:rsidRPr="006A34CE" w:rsidRDefault="006A34CE" w:rsidP="00AF2ABA">
            <w:pPr>
              <w:pStyle w:val="InfoParagraph1"/>
              <w:jc w:val="center"/>
              <w:rPr>
                <w:b/>
                <w:bCs/>
                <w:color w:val="00B0F0"/>
              </w:rPr>
            </w:pPr>
            <w:r w:rsidRPr="006A34CE">
              <w:rPr>
                <w:b/>
                <w:bCs/>
                <w:color w:val="000000" w:themeColor="text1"/>
              </w:rPr>
              <w:t>Production</w:t>
            </w:r>
          </w:p>
        </w:tc>
        <w:tc>
          <w:tcPr>
            <w:tcW w:w="3510" w:type="dxa"/>
          </w:tcPr>
          <w:p w14:paraId="4A1DD719" w14:textId="77777777" w:rsidR="006A34CE" w:rsidRPr="006A34CE" w:rsidRDefault="006A34CE" w:rsidP="007C688E">
            <w:pPr>
              <w:pStyle w:val="InfoParagraph1"/>
              <w:rPr>
                <w:color w:val="000000" w:themeColor="text1"/>
              </w:rPr>
            </w:pPr>
            <w:r w:rsidRPr="006A34CE">
              <w:rPr>
                <w:color w:val="000000" w:themeColor="text1"/>
              </w:rPr>
              <w:t xml:space="preserve">OS: Windows </w:t>
            </w:r>
          </w:p>
          <w:p w14:paraId="6BC2DD7C" w14:textId="5BC25AAF" w:rsidR="006A34CE" w:rsidRPr="00822D78" w:rsidRDefault="006A34CE" w:rsidP="007C688E">
            <w:pPr>
              <w:pStyle w:val="InfoParagraph1"/>
              <w:rPr>
                <w:color w:val="00B0F0"/>
              </w:rPr>
            </w:pPr>
            <w:r w:rsidRPr="006A34CE">
              <w:rPr>
                <w:color w:val="000000" w:themeColor="text1"/>
              </w:rPr>
              <w:t>Version 10</w:t>
            </w:r>
          </w:p>
        </w:tc>
        <w:tc>
          <w:tcPr>
            <w:tcW w:w="2786" w:type="dxa"/>
          </w:tcPr>
          <w:p w14:paraId="2DB7DFF9" w14:textId="77777777" w:rsidR="006A34CE" w:rsidRPr="00931529" w:rsidRDefault="006A34CE" w:rsidP="007C688E">
            <w:pPr>
              <w:pStyle w:val="InfoParagraph1"/>
            </w:pPr>
          </w:p>
        </w:tc>
      </w:tr>
      <w:tr w:rsidR="00AF2ABA" w:rsidRPr="00931529" w14:paraId="6C4FE123" w14:textId="77777777" w:rsidTr="00822D78">
        <w:trPr>
          <w:trHeight w:val="500"/>
        </w:trPr>
        <w:tc>
          <w:tcPr>
            <w:tcW w:w="3060" w:type="dxa"/>
            <w:vMerge/>
          </w:tcPr>
          <w:p w14:paraId="5CB68271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60B7202F" w14:textId="2D8ED5FB" w:rsidR="00AF2ABA" w:rsidRPr="00931529" w:rsidRDefault="00AF2ABA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 Internet Explorer</w:t>
            </w:r>
            <w:r w:rsidR="007733B3">
              <w:t xml:space="preserve"> </w:t>
            </w:r>
            <w:r w:rsidR="007733B3" w:rsidRPr="007733B3">
              <w:rPr>
                <w:sz w:val="18"/>
                <w:szCs w:val="18"/>
              </w:rPr>
              <w:t>11.0.220</w:t>
            </w:r>
          </w:p>
        </w:tc>
        <w:tc>
          <w:tcPr>
            <w:tcW w:w="2786" w:type="dxa"/>
          </w:tcPr>
          <w:p w14:paraId="6C5AA3EE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</w:tr>
      <w:tr w:rsidR="00AF2ABA" w:rsidRPr="00931529" w14:paraId="1E9A9857" w14:textId="77777777" w:rsidTr="00055512">
        <w:trPr>
          <w:trHeight w:val="46"/>
        </w:trPr>
        <w:tc>
          <w:tcPr>
            <w:tcW w:w="3060" w:type="dxa"/>
            <w:vMerge/>
          </w:tcPr>
          <w:p w14:paraId="7738A35C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52DFFF46" w14:textId="3E55F086" w:rsidR="00AF2ABA" w:rsidRDefault="00AF2ABA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Chrome</w:t>
            </w:r>
            <w:r w:rsidR="007733B3">
              <w:rPr>
                <w:sz w:val="18"/>
                <w:szCs w:val="18"/>
              </w:rPr>
              <w:t xml:space="preserve"> </w:t>
            </w:r>
            <w:r w:rsidR="007733B3" w:rsidRPr="007733B3">
              <w:rPr>
                <w:sz w:val="18"/>
                <w:szCs w:val="18"/>
              </w:rPr>
              <w:tab/>
              <w:t>102.0.5005.63</w:t>
            </w:r>
          </w:p>
        </w:tc>
        <w:tc>
          <w:tcPr>
            <w:tcW w:w="2786" w:type="dxa"/>
          </w:tcPr>
          <w:p w14:paraId="76510E32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</w:tr>
      <w:tr w:rsidR="00AF2ABA" w:rsidRPr="00931529" w14:paraId="3845D7FF" w14:textId="77777777" w:rsidTr="00822D78">
        <w:trPr>
          <w:trHeight w:val="500"/>
        </w:trPr>
        <w:tc>
          <w:tcPr>
            <w:tcW w:w="3060" w:type="dxa"/>
            <w:vMerge/>
          </w:tcPr>
          <w:p w14:paraId="2BD304F8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59725CE2" w14:textId="7CD6E066" w:rsidR="00AF2ABA" w:rsidRDefault="00AF2ABA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Mozilla Firefox</w:t>
            </w:r>
            <w:r w:rsidR="007733B3">
              <w:rPr>
                <w:sz w:val="18"/>
                <w:szCs w:val="18"/>
              </w:rPr>
              <w:t xml:space="preserve"> </w:t>
            </w:r>
            <w:r w:rsidR="007733B3" w:rsidRPr="007733B3">
              <w:rPr>
                <w:sz w:val="18"/>
                <w:szCs w:val="18"/>
              </w:rPr>
              <w:tab/>
              <w:t>101.0</w:t>
            </w:r>
          </w:p>
        </w:tc>
        <w:tc>
          <w:tcPr>
            <w:tcW w:w="2786" w:type="dxa"/>
          </w:tcPr>
          <w:p w14:paraId="13622C30" w14:textId="77777777" w:rsidR="00AF2ABA" w:rsidRPr="00931529" w:rsidRDefault="00AF2ABA" w:rsidP="00164345">
            <w:pPr>
              <w:rPr>
                <w:sz w:val="18"/>
                <w:szCs w:val="18"/>
              </w:rPr>
            </w:pPr>
          </w:p>
        </w:tc>
      </w:tr>
      <w:tr w:rsidR="006A34CE" w:rsidRPr="00931529" w14:paraId="1C5AF6D4" w14:textId="77777777" w:rsidTr="004537C3">
        <w:trPr>
          <w:trHeight w:val="1030"/>
        </w:trPr>
        <w:tc>
          <w:tcPr>
            <w:tcW w:w="3060" w:type="dxa"/>
            <w:vMerge/>
          </w:tcPr>
          <w:p w14:paraId="6A7C3211" w14:textId="77777777" w:rsidR="006A34CE" w:rsidRPr="00931529" w:rsidRDefault="006A34CE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1E096CB0" w14:textId="77777777" w:rsidR="006A34CE" w:rsidRDefault="006A34C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Device</w:t>
            </w:r>
          </w:p>
          <w:p w14:paraId="3999AD9D" w14:textId="7A4673E2" w:rsidR="006A34CE" w:rsidRDefault="006A34C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OS: Android</w:t>
            </w:r>
            <w:r w:rsidR="007733B3">
              <w:rPr>
                <w:sz w:val="18"/>
                <w:szCs w:val="18"/>
              </w:rPr>
              <w:t xml:space="preserve"> </w:t>
            </w:r>
            <w:r w:rsidR="00041D73">
              <w:rPr>
                <w:sz w:val="18"/>
                <w:szCs w:val="18"/>
              </w:rPr>
              <w:t>10</w:t>
            </w:r>
          </w:p>
        </w:tc>
        <w:tc>
          <w:tcPr>
            <w:tcW w:w="2786" w:type="dxa"/>
          </w:tcPr>
          <w:p w14:paraId="57A6280A" w14:textId="77777777" w:rsidR="006A34CE" w:rsidRPr="00931529" w:rsidRDefault="006A34CE" w:rsidP="00164345">
            <w:pPr>
              <w:rPr>
                <w:sz w:val="18"/>
                <w:szCs w:val="18"/>
              </w:rPr>
            </w:pPr>
          </w:p>
        </w:tc>
      </w:tr>
    </w:tbl>
    <w:p w14:paraId="4F7CE956" w14:textId="77777777" w:rsidR="00524A7A" w:rsidRDefault="007C688E" w:rsidP="000D3BFB">
      <w:pPr>
        <w:pStyle w:val="Heading2"/>
      </w:pPr>
      <w:bookmarkStart w:id="8" w:name="_Toc463037917"/>
      <w:r>
        <w:t>Testing Team</w:t>
      </w:r>
      <w:bookmarkEnd w:id="8"/>
    </w:p>
    <w:p w14:paraId="3C14225F" w14:textId="77777777"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2D19AECC" w14:textId="77777777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6B7776CB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6115333E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055BC824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14:paraId="54AC422D" w14:textId="77777777" w:rsidTr="00164345">
        <w:trPr>
          <w:trHeight w:val="500"/>
        </w:trPr>
        <w:tc>
          <w:tcPr>
            <w:tcW w:w="2552" w:type="dxa"/>
          </w:tcPr>
          <w:p w14:paraId="4D5397E8" w14:textId="114B5A12" w:rsidR="007C688E" w:rsidRPr="00931529" w:rsidRDefault="006A34C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</w:t>
            </w:r>
          </w:p>
        </w:tc>
        <w:tc>
          <w:tcPr>
            <w:tcW w:w="2551" w:type="dxa"/>
          </w:tcPr>
          <w:p w14:paraId="1AF78A48" w14:textId="0AE733CF" w:rsidR="007C688E" w:rsidRPr="00931529" w:rsidRDefault="006A34C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Alina </w:t>
            </w:r>
            <w:proofErr w:type="spellStart"/>
            <w:r>
              <w:rPr>
                <w:sz w:val="18"/>
                <w:szCs w:val="18"/>
              </w:rPr>
              <w:t>Lupu</w:t>
            </w:r>
            <w:proofErr w:type="spellEnd"/>
          </w:p>
        </w:tc>
        <w:tc>
          <w:tcPr>
            <w:tcW w:w="4253" w:type="dxa"/>
          </w:tcPr>
          <w:p w14:paraId="2580AE52" w14:textId="024FD83B" w:rsidR="007C688E" w:rsidRPr="00931529" w:rsidRDefault="006A34C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 h</w:t>
            </w:r>
          </w:p>
        </w:tc>
      </w:tr>
    </w:tbl>
    <w:p w14:paraId="54218143" w14:textId="1153C30D" w:rsidR="00524A7A" w:rsidRPr="00822D78" w:rsidRDefault="00822D78" w:rsidP="006A34CE">
      <w:pPr>
        <w:spacing w:before="0" w:line="260" w:lineRule="exact"/>
      </w:pPr>
      <w:r>
        <w:br w:type="page"/>
      </w:r>
      <w:bookmarkStart w:id="9" w:name="_Toc463037918"/>
      <w:r w:rsidR="00524A7A" w:rsidRPr="00822D78">
        <w:lastRenderedPageBreak/>
        <w:t xml:space="preserve">Test </w:t>
      </w:r>
      <w:r w:rsidR="00F14713" w:rsidRPr="00822D78">
        <w:t>Results</w:t>
      </w:r>
      <w:bookmarkEnd w:id="9"/>
    </w:p>
    <w:p w14:paraId="2468C7C6" w14:textId="07C81DA5" w:rsidR="007C688E" w:rsidRPr="00822D78" w:rsidRDefault="007C688E" w:rsidP="007C688E">
      <w:pPr>
        <w:pStyle w:val="InfoParagraph1"/>
        <w:rPr>
          <w:color w:val="00B0F0"/>
        </w:rPr>
      </w:pPr>
      <w:bookmarkStart w:id="10" w:name="h.7zpdgyzecm2u" w:colFirst="0" w:colLast="0"/>
      <w:bookmarkEnd w:id="10"/>
    </w:p>
    <w:p w14:paraId="62C4C800" w14:textId="77777777" w:rsidR="00F14713" w:rsidRDefault="00B73964" w:rsidP="000D3BFB">
      <w:pPr>
        <w:pStyle w:val="Heading2"/>
      </w:pPr>
      <w:bookmarkStart w:id="11" w:name="_Toc463037919"/>
      <w:r>
        <w:t xml:space="preserve">Executed </w:t>
      </w:r>
      <w:r w:rsidR="00F14713">
        <w:t>Test Case</w:t>
      </w:r>
      <w:r>
        <w:t>s</w:t>
      </w:r>
      <w:bookmarkEnd w:id="11"/>
    </w:p>
    <w:p w14:paraId="664A8357" w14:textId="77777777" w:rsidR="00AA2D61" w:rsidRDefault="00AA2D61" w:rsidP="00AA2D61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1187"/>
        <w:gridCol w:w="1080"/>
        <w:gridCol w:w="1080"/>
        <w:gridCol w:w="1260"/>
        <w:gridCol w:w="1170"/>
        <w:gridCol w:w="1616"/>
      </w:tblGrid>
      <w:tr w:rsidR="00B56B13" w:rsidRPr="00931529" w14:paraId="7D4EA6CE" w14:textId="77777777" w:rsidTr="00A5294C">
        <w:trPr>
          <w:trHeight w:val="500"/>
          <w:tblHeader/>
        </w:trPr>
        <w:tc>
          <w:tcPr>
            <w:tcW w:w="1963" w:type="dxa"/>
            <w:shd w:val="clear" w:color="auto" w:fill="F2F2F2" w:themeFill="background1" w:themeFillShade="F2"/>
            <w:vAlign w:val="bottom"/>
          </w:tcPr>
          <w:p w14:paraId="539D8FB9" w14:textId="77777777"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9F945B" w14:textId="77777777"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0B5355" w14:textId="77777777"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88A969" w14:textId="77777777"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D81090" w14:textId="77777777"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00420C" w14:textId="77777777" w:rsidR="00AA2D61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F2A91D" w14:textId="77777777" w:rsidR="00AA2D61" w:rsidRPr="00931529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B56B13" w:rsidRPr="00931529" w14:paraId="6751E24D" w14:textId="77777777" w:rsidTr="00A5294C">
        <w:trPr>
          <w:trHeight w:val="500"/>
        </w:trPr>
        <w:tc>
          <w:tcPr>
            <w:tcW w:w="1963" w:type="dxa"/>
            <w:tcBorders>
              <w:right w:val="single" w:sz="4" w:space="0" w:color="auto"/>
            </w:tcBorders>
          </w:tcPr>
          <w:p w14:paraId="4D6234E8" w14:textId="55A376C3" w:rsidR="00AA2D61" w:rsidRPr="00B56B13" w:rsidRDefault="00B56B13" w:rsidP="00B56B13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Main Tabs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7CBA" w14:textId="7B0FF52C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BA3F" w14:textId="2E3D8D20" w:rsidR="00AA2D61" w:rsidRPr="008A0BC4" w:rsidRDefault="00B56B13" w:rsidP="00AA2D61">
            <w:pPr>
              <w:pStyle w:val="InfoParagraph1"/>
              <w:rPr>
                <w:szCs w:val="18"/>
              </w:rPr>
            </w:pPr>
            <w:r w:rsidRPr="008A0BC4">
              <w:rPr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D215" w14:textId="0A5BCD16" w:rsidR="00AA2D61" w:rsidRPr="008A0BC4" w:rsidRDefault="00B56B13" w:rsidP="00AA2D61">
            <w:pPr>
              <w:pStyle w:val="InfoParagraph1"/>
              <w:rPr>
                <w:color w:val="FF0000"/>
                <w:szCs w:val="18"/>
              </w:rPr>
            </w:pPr>
            <w:r w:rsidRPr="008A0BC4">
              <w:rPr>
                <w:color w:val="FF0000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6F9C" w14:textId="7ED76AE7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7070" w14:textId="292D1CAD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B65E70" w14:textId="5109584F" w:rsidR="00AA2D61" w:rsidRPr="007F1CAF" w:rsidRDefault="00AA2D61" w:rsidP="00822D78">
            <w:pPr>
              <w:pStyle w:val="InfoParagraph1"/>
              <w:rPr>
                <w:color w:val="000000" w:themeColor="text1"/>
                <w:szCs w:val="18"/>
              </w:rPr>
            </w:pPr>
          </w:p>
        </w:tc>
      </w:tr>
      <w:tr w:rsidR="00B56B13" w:rsidRPr="00931529" w14:paraId="367273A7" w14:textId="77777777" w:rsidTr="00A5294C">
        <w:trPr>
          <w:trHeight w:val="500"/>
        </w:trPr>
        <w:tc>
          <w:tcPr>
            <w:tcW w:w="1963" w:type="dxa"/>
            <w:tcBorders>
              <w:right w:val="single" w:sz="4" w:space="0" w:color="auto"/>
            </w:tcBorders>
          </w:tcPr>
          <w:p w14:paraId="4B63883A" w14:textId="776415C1" w:rsidR="00AA2D61" w:rsidRPr="00B56B13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My Account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F442" w14:textId="44038E61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63FD" w14:textId="4073E90B" w:rsidR="00AA2D61" w:rsidRPr="008A0BC4" w:rsidRDefault="00B56B13" w:rsidP="00AA2D61">
            <w:pPr>
              <w:pStyle w:val="InfoParagraph1"/>
              <w:rPr>
                <w:szCs w:val="18"/>
              </w:rPr>
            </w:pPr>
            <w:r w:rsidRPr="008A0BC4">
              <w:rPr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BCD9" w14:textId="0C3FF9E4" w:rsidR="00AA2D61" w:rsidRPr="008A0BC4" w:rsidRDefault="00151631" w:rsidP="00AA2D61">
            <w:pPr>
              <w:pStyle w:val="InfoParagraph1"/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A5CC" w14:textId="774BB335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8290" w14:textId="2E26E1AE" w:rsidR="00AA2D61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7A71A" w14:textId="72CE4859" w:rsidR="00AA2D61" w:rsidRPr="007F1CAF" w:rsidRDefault="00151631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151631">
              <w:rPr>
                <w:color w:val="FF0000"/>
                <w:szCs w:val="18"/>
              </w:rPr>
              <w:t>Bug ID 0041648</w:t>
            </w:r>
          </w:p>
        </w:tc>
      </w:tr>
      <w:tr w:rsidR="00B56B13" w:rsidRPr="00931529" w14:paraId="5156D49A" w14:textId="77777777" w:rsidTr="00A5294C">
        <w:trPr>
          <w:trHeight w:val="500"/>
        </w:trPr>
        <w:tc>
          <w:tcPr>
            <w:tcW w:w="1963" w:type="dxa"/>
            <w:tcBorders>
              <w:right w:val="single" w:sz="4" w:space="0" w:color="auto"/>
            </w:tcBorders>
          </w:tcPr>
          <w:p w14:paraId="31895ACD" w14:textId="294C83AC" w:rsidR="00B56B13" w:rsidRPr="00B56B13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Search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2596" w14:textId="577A0B5C" w:rsidR="00B56B13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F7C2" w14:textId="480B6F9F" w:rsidR="00B56B13" w:rsidRPr="008A0BC4" w:rsidRDefault="00B56B13" w:rsidP="00AA2D61">
            <w:pPr>
              <w:pStyle w:val="InfoParagraph1"/>
              <w:rPr>
                <w:szCs w:val="18"/>
              </w:rPr>
            </w:pPr>
            <w:r w:rsidRPr="008A0BC4">
              <w:rPr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A883" w14:textId="579D4922" w:rsidR="00B56B13" w:rsidRPr="008A0BC4" w:rsidRDefault="00B56B13" w:rsidP="00AA2D61">
            <w:pPr>
              <w:pStyle w:val="InfoParagraph1"/>
              <w:rPr>
                <w:color w:val="FF0000"/>
                <w:szCs w:val="18"/>
              </w:rPr>
            </w:pPr>
            <w:r w:rsidRPr="008A0BC4">
              <w:rPr>
                <w:color w:val="FF0000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9E07" w14:textId="6188C93E" w:rsidR="00B56B13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56BA" w14:textId="7721AA22" w:rsidR="00B56B13" w:rsidRPr="007F1CAF" w:rsidRDefault="00B56B13" w:rsidP="00AA2D61">
            <w:pPr>
              <w:pStyle w:val="InfoParagraph1"/>
              <w:rPr>
                <w:color w:val="000000" w:themeColor="text1"/>
                <w:szCs w:val="18"/>
              </w:rPr>
            </w:pPr>
            <w:r w:rsidRPr="007F1CAF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47CB81" w14:textId="3E72471C" w:rsidR="007F1CAF" w:rsidRPr="009B39F7" w:rsidRDefault="007F1CAF" w:rsidP="009B39F7">
            <w:pPr>
              <w:pStyle w:val="InfoParagraph1"/>
              <w:rPr>
                <w:color w:val="000000" w:themeColor="text1"/>
                <w:szCs w:val="18"/>
              </w:rPr>
            </w:pPr>
            <w:r w:rsidRPr="008A0BC4">
              <w:rPr>
                <w:color w:val="FF0000"/>
                <w:szCs w:val="18"/>
              </w:rPr>
              <w:t>Bug ID 0041448</w:t>
            </w:r>
          </w:p>
        </w:tc>
      </w:tr>
      <w:tr w:rsidR="00B56B13" w:rsidRPr="00931529" w14:paraId="657028E1" w14:textId="77777777" w:rsidTr="00A5294C">
        <w:trPr>
          <w:trHeight w:val="500"/>
        </w:trPr>
        <w:tc>
          <w:tcPr>
            <w:tcW w:w="1963" w:type="dxa"/>
            <w:tcBorders>
              <w:right w:val="single" w:sz="4" w:space="0" w:color="auto"/>
            </w:tcBorders>
          </w:tcPr>
          <w:p w14:paraId="5FCB9406" w14:textId="5B355D63" w:rsidR="00AA2D61" w:rsidRPr="00B56B13" w:rsidRDefault="00B56B13" w:rsidP="00B56B13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Add to Bag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9987" w14:textId="0012A663" w:rsidR="00AA2D61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805F" w14:textId="79C61188" w:rsidR="00AA2D61" w:rsidRPr="008A0BC4" w:rsidRDefault="00B56B13" w:rsidP="00AA2D61">
            <w:pPr>
              <w:rPr>
                <w:color w:val="00B050"/>
                <w:sz w:val="18"/>
                <w:szCs w:val="18"/>
              </w:rPr>
            </w:pPr>
            <w:r w:rsidRPr="008A0BC4"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9C6C" w14:textId="07D05C70" w:rsidR="00AA2D61" w:rsidRPr="008A0BC4" w:rsidRDefault="00B56B13" w:rsidP="00AA2D61">
            <w:pPr>
              <w:rPr>
                <w:color w:val="FF0000"/>
                <w:sz w:val="18"/>
                <w:szCs w:val="18"/>
              </w:rPr>
            </w:pPr>
            <w:r w:rsidRPr="008A0BC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A1E4" w14:textId="5F76E3F7" w:rsidR="00AA2D61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8CAE" w14:textId="6F146C2B" w:rsidR="00AA2D61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46DBEF" w14:textId="77777777" w:rsidR="00AA2D61" w:rsidRPr="007F1CAF" w:rsidRDefault="00AA2D61" w:rsidP="00AA2D6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56B13" w:rsidRPr="00931529" w14:paraId="26A856BA" w14:textId="77777777" w:rsidTr="00A5294C">
        <w:trPr>
          <w:trHeight w:val="500"/>
        </w:trPr>
        <w:tc>
          <w:tcPr>
            <w:tcW w:w="1963" w:type="dxa"/>
            <w:tcBorders>
              <w:right w:val="single" w:sz="4" w:space="0" w:color="auto"/>
            </w:tcBorders>
          </w:tcPr>
          <w:p w14:paraId="1E2B715E" w14:textId="45FECE19" w:rsidR="00B56B13" w:rsidRPr="00B56B13" w:rsidRDefault="00B56B13" w:rsidP="00B56B13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Shopping Bag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DAD3" w14:textId="6685CEE6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828D" w14:textId="3E9B8864" w:rsidR="00B56B13" w:rsidRPr="008A0BC4" w:rsidRDefault="00B56B13" w:rsidP="00AA2D61">
            <w:pPr>
              <w:rPr>
                <w:color w:val="00B050"/>
                <w:sz w:val="18"/>
                <w:szCs w:val="18"/>
              </w:rPr>
            </w:pPr>
            <w:r w:rsidRPr="008A0BC4">
              <w:rPr>
                <w:color w:val="00B05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5A60" w14:textId="7D86ADF8" w:rsidR="00B56B13" w:rsidRPr="008A0BC4" w:rsidRDefault="00B56B13" w:rsidP="00AA2D61">
            <w:pPr>
              <w:rPr>
                <w:color w:val="FF0000"/>
                <w:sz w:val="18"/>
                <w:szCs w:val="18"/>
              </w:rPr>
            </w:pPr>
            <w:r w:rsidRPr="008A0BC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F827" w14:textId="32CD0924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E3DC" w14:textId="7EE48244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AD33C9" w14:textId="77777777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56B13" w:rsidRPr="00931529" w14:paraId="4227FEC7" w14:textId="77777777" w:rsidTr="00A5294C">
        <w:trPr>
          <w:trHeight w:val="500"/>
        </w:trPr>
        <w:tc>
          <w:tcPr>
            <w:tcW w:w="1963" w:type="dxa"/>
            <w:tcBorders>
              <w:bottom w:val="single" w:sz="4" w:space="0" w:color="auto"/>
              <w:right w:val="single" w:sz="4" w:space="0" w:color="auto"/>
            </w:tcBorders>
          </w:tcPr>
          <w:p w14:paraId="2313D399" w14:textId="0A1AE503" w:rsidR="00B56B13" w:rsidRPr="00B56B13" w:rsidRDefault="00B56B13" w:rsidP="00FE6450">
            <w:pPr>
              <w:pStyle w:val="InfoParagraph1"/>
              <w:rPr>
                <w:color w:val="000000" w:themeColor="text1"/>
                <w:szCs w:val="18"/>
              </w:rPr>
            </w:pPr>
            <w:r w:rsidRPr="00B56B13">
              <w:rPr>
                <w:color w:val="000000" w:themeColor="text1"/>
                <w:szCs w:val="18"/>
              </w:rPr>
              <w:t>Checkout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46A2" w14:textId="4F4D2A27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9B94" w14:textId="6FCC3313" w:rsidR="00B56B13" w:rsidRPr="008A0BC4" w:rsidRDefault="00B56B13" w:rsidP="00AA2D61">
            <w:pPr>
              <w:rPr>
                <w:color w:val="00B050"/>
                <w:sz w:val="18"/>
                <w:szCs w:val="18"/>
              </w:rPr>
            </w:pPr>
            <w:r w:rsidRPr="008A0BC4"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57BA" w14:textId="1F6662E4" w:rsidR="00B56B13" w:rsidRPr="008A0BC4" w:rsidRDefault="00B56B13" w:rsidP="00AA2D61">
            <w:pPr>
              <w:rPr>
                <w:color w:val="FF0000"/>
                <w:sz w:val="18"/>
                <w:szCs w:val="18"/>
              </w:rPr>
            </w:pPr>
            <w:r w:rsidRPr="008A0BC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80A" w14:textId="35EC85CB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2FEF" w14:textId="4DD582BB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99B7AB" w14:textId="77777777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56B13" w:rsidRPr="00931529" w14:paraId="1C8DB699" w14:textId="77777777" w:rsidTr="00A5294C">
        <w:trPr>
          <w:trHeight w:val="500"/>
        </w:trPr>
        <w:tc>
          <w:tcPr>
            <w:tcW w:w="196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CA5BEE" w14:textId="6B60EB73" w:rsidR="00B56B13" w:rsidRPr="00B56B13" w:rsidRDefault="00B56B13" w:rsidP="00FE6450">
            <w:pPr>
              <w:pStyle w:val="InfoParagraph1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Total Results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359147" w14:textId="57BEE2BE" w:rsidR="00B56B13" w:rsidRPr="007F1CAF" w:rsidRDefault="007F1CAF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132624" w14:textId="3EC41C54" w:rsidR="00B56B13" w:rsidRPr="008A0BC4" w:rsidRDefault="007F1CAF" w:rsidP="00AA2D61">
            <w:pPr>
              <w:rPr>
                <w:color w:val="00B050"/>
                <w:sz w:val="18"/>
                <w:szCs w:val="18"/>
              </w:rPr>
            </w:pPr>
            <w:r w:rsidRPr="008A0BC4">
              <w:rPr>
                <w:color w:val="00B050"/>
                <w:sz w:val="18"/>
                <w:szCs w:val="18"/>
              </w:rPr>
              <w:t>2</w:t>
            </w:r>
            <w:r w:rsidR="00151631"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AAE249" w14:textId="102588E2" w:rsidR="00B56B13" w:rsidRPr="008A0BC4" w:rsidRDefault="00151631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B7CEA2" w14:textId="413A7FE1" w:rsidR="00B56B13" w:rsidRPr="007F1CAF" w:rsidRDefault="007F1CAF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7ED49A" w14:textId="7C48BCE4" w:rsidR="00B56B13" w:rsidRPr="007F1CAF" w:rsidRDefault="007F1CAF" w:rsidP="00AA2D61">
            <w:pPr>
              <w:rPr>
                <w:color w:val="000000" w:themeColor="text1"/>
                <w:sz w:val="18"/>
                <w:szCs w:val="18"/>
              </w:rPr>
            </w:pPr>
            <w:r w:rsidRPr="007F1CAF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BAED0D2" w14:textId="77777777" w:rsidR="00B56B13" w:rsidRPr="007F1CAF" w:rsidRDefault="00B56B13" w:rsidP="00AA2D61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AC2FE81" w14:textId="3DA03766" w:rsidR="00822D78" w:rsidRPr="00FE6450" w:rsidRDefault="00822D78" w:rsidP="00822D78">
      <w:pPr>
        <w:pStyle w:val="Heading2"/>
      </w:pPr>
      <w:bookmarkStart w:id="12" w:name="_Toc463037920"/>
      <w:r>
        <w:t>Exploratory testing</w:t>
      </w:r>
      <w:bookmarkEnd w:id="12"/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180"/>
        <w:gridCol w:w="4320"/>
      </w:tblGrid>
      <w:tr w:rsidR="00822D78" w:rsidRPr="00931529" w14:paraId="7DCCA73F" w14:textId="77777777" w:rsidTr="00822D78">
        <w:trPr>
          <w:trHeight w:val="500"/>
          <w:tblHeader/>
        </w:trPr>
        <w:tc>
          <w:tcPr>
            <w:tcW w:w="4950" w:type="dxa"/>
            <w:gridSpan w:val="2"/>
            <w:shd w:val="clear" w:color="auto" w:fill="F2F2F2" w:themeFill="background1" w:themeFillShade="F2"/>
            <w:vAlign w:val="bottom"/>
          </w:tcPr>
          <w:p w14:paraId="45AA55D5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32ABA459" w14:textId="41C48D08" w:rsidR="00822D78" w:rsidRPr="00D342D2" w:rsidRDefault="00822D78" w:rsidP="00333279">
            <w:pPr>
              <w:rPr>
                <w:rStyle w:val="Hyperlink"/>
                <w:sz w:val="20"/>
                <w:szCs w:val="20"/>
              </w:rPr>
            </w:pPr>
            <w:r w:rsidRPr="00D342D2">
              <w:rPr>
                <w:rStyle w:val="Hyperlink"/>
                <w:color w:val="000000" w:themeColor="text1"/>
                <w:sz w:val="20"/>
                <w:szCs w:val="20"/>
                <w:u w:val="none"/>
              </w:rPr>
              <w:t>Defects</w:t>
            </w:r>
            <w:r w:rsidR="00D342D2" w:rsidRPr="00D342D2">
              <w:rPr>
                <w:rStyle w:val="Hyperlink"/>
                <w:color w:val="000000" w:themeColor="text1"/>
                <w:sz w:val="20"/>
                <w:szCs w:val="20"/>
                <w:u w:val="none"/>
              </w:rPr>
              <w:t>/</w:t>
            </w:r>
            <w:r w:rsidR="00D342D2" w:rsidRPr="00D342D2">
              <w:rPr>
                <w:rStyle w:val="Hyperlink"/>
                <w:sz w:val="20"/>
                <w:szCs w:val="20"/>
              </w:rPr>
              <w:t>Improvements</w:t>
            </w:r>
          </w:p>
        </w:tc>
      </w:tr>
      <w:tr w:rsidR="00822D78" w:rsidRPr="00931529" w14:paraId="0BA28232" w14:textId="77777777" w:rsidTr="004A3051">
        <w:trPr>
          <w:trHeight w:val="500"/>
        </w:trPr>
        <w:tc>
          <w:tcPr>
            <w:tcW w:w="4770" w:type="dxa"/>
            <w:tcBorders>
              <w:right w:val="nil"/>
            </w:tcBorders>
          </w:tcPr>
          <w:p w14:paraId="2F390F94" w14:textId="1319EF30" w:rsidR="00822D78" w:rsidRPr="00FE6450" w:rsidRDefault="00244F35" w:rsidP="00333279">
            <w:pPr>
              <w:pStyle w:val="InfoParagraph1"/>
              <w:rPr>
                <w:rFonts w:cs="Arial"/>
                <w:color w:val="5A5A5A"/>
                <w:szCs w:val="18"/>
                <w:lang w:val="en-GB"/>
              </w:rPr>
            </w:pPr>
            <w:r w:rsidRPr="00FE6450">
              <w:rPr>
                <w:rFonts w:cs="Arial"/>
                <w:color w:val="5A5A5A"/>
                <w:szCs w:val="18"/>
                <w:lang w:val="en-GB"/>
              </w:rPr>
              <w:t>My Account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W w:w="3939" w:type="dxa"/>
              <w:tblLook w:val="04A0" w:firstRow="1" w:lastRow="0" w:firstColumn="1" w:lastColumn="0" w:noHBand="0" w:noVBand="1"/>
            </w:tblPr>
            <w:tblGrid>
              <w:gridCol w:w="3939"/>
            </w:tblGrid>
            <w:tr w:rsidR="004A3051" w:rsidRPr="004A3051" w14:paraId="34E81616" w14:textId="77777777" w:rsidTr="00D120CE">
              <w:trPr>
                <w:trHeight w:val="300"/>
              </w:trPr>
              <w:tc>
                <w:tcPr>
                  <w:tcW w:w="39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4DC67" w14:textId="2C401B0D" w:rsidR="00FE6450" w:rsidRPr="004A3051" w:rsidRDefault="00FE6450" w:rsidP="00FE6450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  <w:r w:rsidRPr="004353CA">
                    <w:rPr>
                      <w:rStyle w:val="Hyperlink"/>
                      <w:sz w:val="20"/>
                      <w:szCs w:val="20"/>
                    </w:rPr>
                    <w:t>0041443</w:t>
                  </w:r>
                  <w:r w:rsidR="00D120CE" w:rsidRPr="004353CA">
                    <w:rPr>
                      <w:rStyle w:val="Hyperlink"/>
                      <w:color w:val="000000" w:themeColor="text1"/>
                      <w:sz w:val="20"/>
                      <w:szCs w:val="20"/>
                    </w:rPr>
                    <w:t>,</w:t>
                  </w:r>
                  <w:r w:rsidR="00D120CE"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 xml:space="preserve"> 0041444, 0041445, 0041446, 0041447</w:t>
                  </w:r>
                </w:p>
              </w:tc>
            </w:tr>
          </w:tbl>
          <w:p w14:paraId="3B1765A0" w14:textId="150777D9" w:rsidR="00822D78" w:rsidRPr="004A3051" w:rsidRDefault="00822D78" w:rsidP="00333279">
            <w:pPr>
              <w:pStyle w:val="InfoParagraph1"/>
              <w:rPr>
                <w:color w:val="000000" w:themeColor="text1"/>
                <w:szCs w:val="18"/>
              </w:rPr>
            </w:pPr>
          </w:p>
        </w:tc>
      </w:tr>
      <w:tr w:rsidR="00822D78" w:rsidRPr="00931529" w14:paraId="39C834EC" w14:textId="77777777" w:rsidTr="004A3051">
        <w:trPr>
          <w:trHeight w:val="500"/>
        </w:trPr>
        <w:tc>
          <w:tcPr>
            <w:tcW w:w="4770" w:type="dxa"/>
            <w:tcBorders>
              <w:top w:val="single" w:sz="4" w:space="0" w:color="auto"/>
              <w:right w:val="nil"/>
            </w:tcBorders>
          </w:tcPr>
          <w:p w14:paraId="74696E2F" w14:textId="740B1A77" w:rsidR="00822D78" w:rsidRPr="00FE6450" w:rsidRDefault="00FE6450" w:rsidP="00333279">
            <w:pPr>
              <w:pStyle w:val="InfoParagraph1"/>
              <w:rPr>
                <w:rFonts w:cs="Arial"/>
                <w:color w:val="5A5A5A"/>
                <w:szCs w:val="18"/>
                <w:lang w:val="en-GB"/>
              </w:rPr>
            </w:pPr>
            <w:r>
              <w:rPr>
                <w:rFonts w:cs="Arial"/>
                <w:color w:val="5A5A5A"/>
                <w:szCs w:val="18"/>
                <w:lang w:val="en-GB"/>
              </w:rPr>
              <w:t xml:space="preserve">Navigate </w:t>
            </w:r>
            <w:r w:rsidRPr="00FE6450">
              <w:rPr>
                <w:rFonts w:cs="Arial"/>
                <w:color w:val="5A5A5A"/>
                <w:szCs w:val="18"/>
                <w:lang w:val="en-GB"/>
              </w:rPr>
              <w:t>through</w:t>
            </w:r>
            <w:r w:rsidR="00244F35" w:rsidRPr="00FE6450">
              <w:rPr>
                <w:rFonts w:cs="Arial"/>
                <w:color w:val="5A5A5A"/>
                <w:szCs w:val="18"/>
                <w:lang w:val="en-GB"/>
              </w:rPr>
              <w:t xml:space="preserve"> tabs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B4FFDB" w14:textId="77777777" w:rsidR="00822D78" w:rsidRPr="004A3051" w:rsidRDefault="00822D78" w:rsidP="00333279">
            <w:pPr>
              <w:pStyle w:val="InfoParagraph1"/>
              <w:rPr>
                <w:color w:val="000000" w:themeColor="text1"/>
                <w:szCs w:val="18"/>
              </w:rPr>
            </w:pPr>
          </w:p>
        </w:tc>
      </w:tr>
      <w:tr w:rsidR="00244F35" w:rsidRPr="00931529" w14:paraId="790DEEA6" w14:textId="77777777" w:rsidTr="004A3051">
        <w:trPr>
          <w:trHeight w:val="500"/>
        </w:trPr>
        <w:tc>
          <w:tcPr>
            <w:tcW w:w="4770" w:type="dxa"/>
            <w:tcBorders>
              <w:right w:val="nil"/>
            </w:tcBorders>
          </w:tcPr>
          <w:p w14:paraId="50A31CB2" w14:textId="2389F14B" w:rsidR="00244F35" w:rsidRPr="00FE6450" w:rsidRDefault="00244F35" w:rsidP="00244F35">
            <w:pPr>
              <w:rPr>
                <w:sz w:val="18"/>
                <w:szCs w:val="18"/>
              </w:rPr>
            </w:pPr>
            <w:r w:rsidRPr="00FE6450">
              <w:rPr>
                <w:sz w:val="18"/>
                <w:szCs w:val="18"/>
              </w:rPr>
              <w:t>Search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3849" w:type="dxa"/>
              <w:tblLook w:val="04A0" w:firstRow="1" w:lastRow="0" w:firstColumn="1" w:lastColumn="0" w:noHBand="0" w:noVBand="1"/>
            </w:tblPr>
            <w:tblGrid>
              <w:gridCol w:w="3849"/>
            </w:tblGrid>
            <w:tr w:rsidR="004A3051" w:rsidRPr="004A3051" w14:paraId="43CBE648" w14:textId="77777777" w:rsidTr="00D120CE">
              <w:trPr>
                <w:trHeight w:val="290"/>
              </w:trPr>
              <w:tc>
                <w:tcPr>
                  <w:tcW w:w="3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9E17B" w14:textId="3211D332" w:rsidR="00FE6450" w:rsidRPr="004A3051" w:rsidRDefault="009B39F7" w:rsidP="00FE6450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  <w:r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</w:rPr>
                    <w:t>0041452</w:t>
                  </w:r>
                  <w:r w:rsidRPr="004A3051">
                    <w:rPr>
                      <w:color w:val="000000" w:themeColor="text1"/>
                    </w:rPr>
                    <w:t>,</w:t>
                  </w:r>
                  <w:r w:rsidR="00FE6450"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</w:rPr>
                    <w:t>0041453</w:t>
                  </w:r>
                  <w:r w:rsidR="00D120CE"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</w:rPr>
                    <w:t>, 0041454</w:t>
                  </w:r>
                </w:p>
              </w:tc>
            </w:tr>
            <w:tr w:rsidR="004A3051" w:rsidRPr="004A3051" w14:paraId="50D2CCF9" w14:textId="77777777" w:rsidTr="00D120CE">
              <w:trPr>
                <w:trHeight w:val="290"/>
              </w:trPr>
              <w:tc>
                <w:tcPr>
                  <w:tcW w:w="3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E244A" w14:textId="27CF16BB" w:rsidR="00FE6450" w:rsidRPr="004A3051" w:rsidRDefault="00FE6450" w:rsidP="00FE6450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</w:p>
              </w:tc>
            </w:tr>
          </w:tbl>
          <w:p w14:paraId="1C90C623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44F35" w:rsidRPr="00931529" w14:paraId="0B54F276" w14:textId="77777777" w:rsidTr="004A3051">
        <w:trPr>
          <w:trHeight w:val="500"/>
        </w:trPr>
        <w:tc>
          <w:tcPr>
            <w:tcW w:w="4770" w:type="dxa"/>
            <w:tcBorders>
              <w:right w:val="nil"/>
            </w:tcBorders>
          </w:tcPr>
          <w:p w14:paraId="09AFC954" w14:textId="7DFA9865" w:rsidR="00244F35" w:rsidRPr="00931529" w:rsidRDefault="00244F35" w:rsidP="00244F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Basket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3669" w:type="dxa"/>
              <w:tblLook w:val="04A0" w:firstRow="1" w:lastRow="0" w:firstColumn="1" w:lastColumn="0" w:noHBand="0" w:noVBand="1"/>
            </w:tblPr>
            <w:tblGrid>
              <w:gridCol w:w="3669"/>
            </w:tblGrid>
            <w:tr w:rsidR="004A3051" w:rsidRPr="004A3051" w14:paraId="7803C902" w14:textId="77777777" w:rsidTr="00D120CE">
              <w:trPr>
                <w:trHeight w:val="290"/>
              </w:trPr>
              <w:tc>
                <w:tcPr>
                  <w:tcW w:w="36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FEFEB" w14:textId="12BF38E6" w:rsidR="00FE6450" w:rsidRPr="004A3051" w:rsidRDefault="00FE6450" w:rsidP="00FE6450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  <w:r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0041455</w:t>
                  </w:r>
                  <w:r w:rsidR="00D120CE"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, 0041456</w:t>
                  </w:r>
                </w:p>
              </w:tc>
            </w:tr>
            <w:tr w:rsidR="004A3051" w:rsidRPr="004A3051" w14:paraId="64D07309" w14:textId="77777777" w:rsidTr="00D120CE">
              <w:trPr>
                <w:trHeight w:val="290"/>
              </w:trPr>
              <w:tc>
                <w:tcPr>
                  <w:tcW w:w="36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34C3C" w14:textId="49BA20F8" w:rsidR="00FE6450" w:rsidRPr="004A3051" w:rsidRDefault="00FE6450" w:rsidP="00FE6450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</w:p>
              </w:tc>
            </w:tr>
          </w:tbl>
          <w:p w14:paraId="37CB3FA2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44F35" w:rsidRPr="00931529" w14:paraId="1F9D5CD5" w14:textId="77777777" w:rsidTr="004A3051">
        <w:trPr>
          <w:trHeight w:val="500"/>
        </w:trPr>
        <w:tc>
          <w:tcPr>
            <w:tcW w:w="4770" w:type="dxa"/>
            <w:tcBorders>
              <w:right w:val="nil"/>
            </w:tcBorders>
          </w:tcPr>
          <w:p w14:paraId="6D2CBAA7" w14:textId="7245195A" w:rsidR="00244F35" w:rsidRPr="00931529" w:rsidRDefault="00244F35" w:rsidP="00244F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Basket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19426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44F35" w:rsidRPr="00931529" w14:paraId="7FEED595" w14:textId="77777777" w:rsidTr="004A3051">
        <w:trPr>
          <w:trHeight w:val="500"/>
        </w:trPr>
        <w:tc>
          <w:tcPr>
            <w:tcW w:w="4770" w:type="dxa"/>
            <w:tcBorders>
              <w:right w:val="nil"/>
            </w:tcBorders>
          </w:tcPr>
          <w:p w14:paraId="72FF27D9" w14:textId="5FEA8023" w:rsidR="00244F35" w:rsidRPr="00931529" w:rsidRDefault="00244F35" w:rsidP="00244F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Wishlist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899C1" w14:textId="5971234F" w:rsidR="004353CA" w:rsidRPr="004353CA" w:rsidRDefault="00D120CE" w:rsidP="004353CA">
            <w:pPr>
              <w:spacing w:before="0" w:line="240" w:lineRule="auto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  <w:r w:rsidRPr="004A305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00F734F6" w:rsidRPr="004A305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00FE6450" w:rsidRPr="004A3051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0041457</w:t>
            </w:r>
            <w:r w:rsidR="004353CA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 xml:space="preserve">, </w:t>
            </w:r>
            <w:hyperlink r:id="rId11" w:history="1">
              <w:r w:rsidR="004353CA">
                <w:rPr>
                  <w:rStyle w:val="Hyperlink"/>
                  <w:sz w:val="20"/>
                  <w:szCs w:val="20"/>
                </w:rPr>
                <w:t>0041567</w:t>
              </w:r>
            </w:hyperlink>
          </w:p>
          <w:p w14:paraId="25394F11" w14:textId="538429ED" w:rsidR="00FE6450" w:rsidRPr="004A3051" w:rsidRDefault="00FE6450" w:rsidP="00FE6450">
            <w:pPr>
              <w:spacing w:before="0" w:line="240" w:lineRule="auto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</w:p>
          <w:p w14:paraId="41A8B32E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44F35" w:rsidRPr="00931529" w14:paraId="112F4AC0" w14:textId="77777777" w:rsidTr="004A3051">
        <w:trPr>
          <w:trHeight w:val="496"/>
        </w:trPr>
        <w:tc>
          <w:tcPr>
            <w:tcW w:w="4770" w:type="dxa"/>
            <w:tcBorders>
              <w:right w:val="nil"/>
            </w:tcBorders>
          </w:tcPr>
          <w:p w14:paraId="0884A839" w14:textId="0A4AE63C" w:rsidR="00244F35" w:rsidRPr="00FE6450" w:rsidRDefault="00FE6450" w:rsidP="00FE6450">
            <w:pPr>
              <w:pStyle w:val="Heading4"/>
              <w:numPr>
                <w:ilvl w:val="0"/>
                <w:numId w:val="0"/>
              </w:numPr>
              <w:spacing w:before="0" w:after="150"/>
              <w:ind w:left="864" w:hanging="864"/>
              <w:outlineLvl w:val="3"/>
              <w:rPr>
                <w:bCs w:val="0"/>
                <w:sz w:val="18"/>
                <w:szCs w:val="18"/>
              </w:rPr>
            </w:pPr>
            <w:r w:rsidRPr="00FE6450">
              <w:rPr>
                <w:bCs w:val="0"/>
                <w:sz w:val="18"/>
                <w:szCs w:val="18"/>
              </w:rPr>
              <w:t>Help &amp; Information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72405" w14:textId="77777777" w:rsidR="00244F35" w:rsidRDefault="00F734F6" w:rsidP="00D120CE">
            <w:pPr>
              <w:spacing w:before="0" w:line="240" w:lineRule="auto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4A305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 </w:t>
            </w:r>
            <w:r w:rsidR="00D120CE" w:rsidRPr="004A3051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0041460</w:t>
            </w:r>
          </w:p>
          <w:p w14:paraId="6436462E" w14:textId="72EB4AF2" w:rsidR="004A3051" w:rsidRPr="004A3051" w:rsidRDefault="004A3051" w:rsidP="00D120CE">
            <w:pPr>
              <w:spacing w:before="0" w:line="240" w:lineRule="auto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</w:p>
        </w:tc>
      </w:tr>
      <w:tr w:rsidR="00244F35" w:rsidRPr="00931529" w14:paraId="5A0B876B" w14:textId="77777777" w:rsidTr="004A3051">
        <w:trPr>
          <w:trHeight w:val="500"/>
        </w:trPr>
        <w:tc>
          <w:tcPr>
            <w:tcW w:w="4770" w:type="dxa"/>
            <w:tcBorders>
              <w:bottom w:val="single" w:sz="4" w:space="0" w:color="auto"/>
              <w:right w:val="nil"/>
            </w:tcBorders>
          </w:tcPr>
          <w:p w14:paraId="54E64CB7" w14:textId="35EB4382" w:rsidR="00244F35" w:rsidRPr="00931529" w:rsidRDefault="00FE6450" w:rsidP="00FE6450">
            <w:pPr>
              <w:rPr>
                <w:sz w:val="18"/>
                <w:szCs w:val="18"/>
              </w:rPr>
            </w:pPr>
            <w:r w:rsidRPr="00FE6450">
              <w:rPr>
                <w:sz w:val="18"/>
                <w:szCs w:val="18"/>
              </w:rPr>
              <w:t>Shipping Costs for International delivery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9FCFF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44F35" w:rsidRPr="00931529" w14:paraId="3C709102" w14:textId="77777777" w:rsidTr="004A3051">
        <w:trPr>
          <w:trHeight w:val="500"/>
        </w:trPr>
        <w:tc>
          <w:tcPr>
            <w:tcW w:w="4770" w:type="dxa"/>
            <w:tcBorders>
              <w:top w:val="single" w:sz="4" w:space="0" w:color="auto"/>
              <w:right w:val="nil"/>
            </w:tcBorders>
          </w:tcPr>
          <w:p w14:paraId="07570A56" w14:textId="0E10CF3E" w:rsidR="00244F35" w:rsidRPr="00931529" w:rsidRDefault="00FE6450" w:rsidP="00244F35">
            <w:pPr>
              <w:rPr>
                <w:sz w:val="18"/>
                <w:szCs w:val="18"/>
              </w:rPr>
            </w:pPr>
            <w:r w:rsidRPr="00FE6450">
              <w:rPr>
                <w:sz w:val="18"/>
                <w:szCs w:val="18"/>
              </w:rPr>
              <w:lastRenderedPageBreak/>
              <w:t>Checkout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tbl>
            <w:tblPr>
              <w:tblW w:w="4124" w:type="dxa"/>
              <w:tblLook w:val="04A0" w:firstRow="1" w:lastRow="0" w:firstColumn="1" w:lastColumn="0" w:noHBand="0" w:noVBand="1"/>
            </w:tblPr>
            <w:tblGrid>
              <w:gridCol w:w="4124"/>
            </w:tblGrid>
            <w:tr w:rsidR="004A3051" w:rsidRPr="004A3051" w14:paraId="630783FF" w14:textId="77777777" w:rsidTr="00F6588B">
              <w:trPr>
                <w:trHeight w:val="290"/>
              </w:trPr>
              <w:tc>
                <w:tcPr>
                  <w:tcW w:w="41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86C18" w14:textId="4CF68534" w:rsidR="00D120CE" w:rsidRPr="004A3051" w:rsidRDefault="00D120CE" w:rsidP="00D120CE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  <w:r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>0041458, 0041459</w:t>
                  </w:r>
                </w:p>
              </w:tc>
            </w:tr>
            <w:tr w:rsidR="004A3051" w:rsidRPr="004A3051" w14:paraId="1E323C42" w14:textId="77777777" w:rsidTr="00F6588B">
              <w:trPr>
                <w:trHeight w:val="290"/>
              </w:trPr>
              <w:tc>
                <w:tcPr>
                  <w:tcW w:w="41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FBF14" w14:textId="42DA8868" w:rsidR="00D120CE" w:rsidRPr="004A3051" w:rsidRDefault="00D120CE" w:rsidP="00D120CE">
                  <w:pPr>
                    <w:spacing w:before="0" w:line="240" w:lineRule="auto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</w:pPr>
                  <w:r w:rsidRPr="004A3051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u w:val="single"/>
                      <w:lang w:val="en-US"/>
                    </w:rPr>
                    <w:t xml:space="preserve"> </w:t>
                  </w:r>
                </w:p>
              </w:tc>
            </w:tr>
          </w:tbl>
          <w:p w14:paraId="31343F63" w14:textId="77777777" w:rsidR="00244F35" w:rsidRPr="004A3051" w:rsidRDefault="00244F35" w:rsidP="00244F35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7CE29551" w14:textId="77777777" w:rsidR="00C82863" w:rsidRDefault="0074151C" w:rsidP="00822D78">
      <w:pPr>
        <w:pStyle w:val="Heading1"/>
      </w:pPr>
      <w:bookmarkStart w:id="13" w:name="_Toc463037921"/>
      <w:r>
        <w:t>Defects</w:t>
      </w:r>
      <w:bookmarkEnd w:id="13"/>
    </w:p>
    <w:p w14:paraId="1B873B90" w14:textId="53656A96" w:rsidR="0074151C" w:rsidRDefault="0074151C" w:rsidP="000D3BFB">
      <w:pPr>
        <w:pStyle w:val="Heading2"/>
      </w:pPr>
      <w:bookmarkStart w:id="14" w:name="_Toc463037922"/>
      <w:r>
        <w:t>New defects</w:t>
      </w:r>
      <w:bookmarkEnd w:id="14"/>
      <w:r w:rsidR="00D342D2">
        <w:t>/</w:t>
      </w:r>
      <w:r w:rsidR="00D342D2" w:rsidRPr="00D342D2">
        <w:rPr>
          <w:rStyle w:val="Hyperlink"/>
          <w:rFonts w:ascii="Verdana" w:hAnsi="Verdana"/>
          <w:bCs w:val="0"/>
          <w:szCs w:val="28"/>
          <w:u w:val="none"/>
        </w:rPr>
        <w:t>Improvements</w:t>
      </w:r>
    </w:p>
    <w:p w14:paraId="2E04D5F6" w14:textId="06768ACE" w:rsidR="00C978E4" w:rsidRPr="000D3BFB" w:rsidRDefault="00C978E4" w:rsidP="00C978E4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87"/>
        <w:gridCol w:w="1439"/>
      </w:tblGrid>
      <w:tr w:rsidR="00C978E4" w:rsidRPr="00931529" w14:paraId="0B56C91E" w14:textId="77777777" w:rsidTr="004353CA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0A90FF42" w14:textId="77777777"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87" w:type="dxa"/>
            <w:shd w:val="clear" w:color="auto" w:fill="F2F2F2" w:themeFill="background1" w:themeFillShade="F2"/>
          </w:tcPr>
          <w:p w14:paraId="779D45FD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14:paraId="6792F1E5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5D6923" w:rsidRPr="00931529" w14:paraId="726B955B" w14:textId="77777777" w:rsidTr="004353CA">
        <w:trPr>
          <w:trHeight w:val="500"/>
        </w:trPr>
        <w:tc>
          <w:tcPr>
            <w:tcW w:w="1530" w:type="dxa"/>
          </w:tcPr>
          <w:p w14:paraId="1B6E3F18" w14:textId="483473DA" w:rsidR="005D6923" w:rsidRPr="003F36A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0041444</w:t>
            </w:r>
          </w:p>
        </w:tc>
        <w:tc>
          <w:tcPr>
            <w:tcW w:w="6387" w:type="dxa"/>
          </w:tcPr>
          <w:p w14:paraId="6F774239" w14:textId="1F4D419F" w:rsidR="005D6923" w:rsidRPr="003F36A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 account - invalid Date of birth - Asda.com</w:t>
            </w:r>
          </w:p>
        </w:tc>
        <w:tc>
          <w:tcPr>
            <w:tcW w:w="1439" w:type="dxa"/>
          </w:tcPr>
          <w:p w14:paraId="4D3481FD" w14:textId="71DB38EA" w:rsidR="005D6923" w:rsidRPr="003F36A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Major</w:t>
            </w:r>
          </w:p>
        </w:tc>
      </w:tr>
      <w:tr w:rsidR="005D6923" w:rsidRPr="00931529" w14:paraId="3CECBF24" w14:textId="77777777" w:rsidTr="004353CA">
        <w:trPr>
          <w:trHeight w:val="500"/>
        </w:trPr>
        <w:tc>
          <w:tcPr>
            <w:tcW w:w="1530" w:type="dxa"/>
          </w:tcPr>
          <w:p w14:paraId="244DCB15" w14:textId="727572D2" w:rsidR="005D6923" w:rsidRPr="003F36A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0041459</w:t>
            </w:r>
          </w:p>
        </w:tc>
        <w:tc>
          <w:tcPr>
            <w:tcW w:w="6387" w:type="dxa"/>
          </w:tcPr>
          <w:p w14:paraId="5774A464" w14:textId="1EC2D827" w:rsidR="005D6923" w:rsidRPr="003F36A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Checkout As guest - Invalid field character - Asda.com</w:t>
            </w:r>
          </w:p>
        </w:tc>
        <w:tc>
          <w:tcPr>
            <w:tcW w:w="1439" w:type="dxa"/>
          </w:tcPr>
          <w:p w14:paraId="30D38046" w14:textId="33EB1F5E" w:rsidR="005D6923" w:rsidRPr="00805CCD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Major</w:t>
            </w:r>
          </w:p>
        </w:tc>
      </w:tr>
      <w:tr w:rsidR="00A5294C" w:rsidRPr="00931529" w14:paraId="064F9767" w14:textId="77777777" w:rsidTr="004353CA">
        <w:trPr>
          <w:trHeight w:val="500"/>
        </w:trPr>
        <w:tc>
          <w:tcPr>
            <w:tcW w:w="1530" w:type="dxa"/>
          </w:tcPr>
          <w:p w14:paraId="7AC33993" w14:textId="0F1F3EC7" w:rsidR="00A5294C" w:rsidRDefault="00A5294C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F5A">
              <w:rPr>
                <w:rFonts w:ascii="Calibri" w:hAnsi="Calibri" w:cs="Calibri"/>
                <w:color w:val="000000"/>
                <w:sz w:val="22"/>
                <w:szCs w:val="22"/>
              </w:rPr>
              <w:t>0041648</w:t>
            </w:r>
          </w:p>
        </w:tc>
        <w:tc>
          <w:tcPr>
            <w:tcW w:w="6387" w:type="dxa"/>
          </w:tcPr>
          <w:p w14:paraId="2E84B9FC" w14:textId="266AD1CD" w:rsidR="00A5294C" w:rsidRDefault="00C62F5A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731F">
              <w:rPr>
                <w:rFonts w:ascii="Calibri" w:hAnsi="Calibri" w:cs="Calibri"/>
                <w:color w:val="000000"/>
                <w:sz w:val="22"/>
                <w:szCs w:val="22"/>
              </w:rPr>
              <w:t>My Account - Address -Asda.com</w:t>
            </w:r>
          </w:p>
        </w:tc>
        <w:tc>
          <w:tcPr>
            <w:tcW w:w="1439" w:type="dxa"/>
          </w:tcPr>
          <w:p w14:paraId="34DFBC82" w14:textId="39BD9749" w:rsidR="00A5294C" w:rsidRDefault="00C62F5A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Major</w:t>
            </w:r>
          </w:p>
        </w:tc>
      </w:tr>
      <w:tr w:rsidR="005D6923" w:rsidRPr="00931529" w14:paraId="7DAD6140" w14:textId="77777777" w:rsidTr="004353CA">
        <w:trPr>
          <w:trHeight w:val="500"/>
        </w:trPr>
        <w:tc>
          <w:tcPr>
            <w:tcW w:w="1530" w:type="dxa"/>
          </w:tcPr>
          <w:p w14:paraId="06AD903C" w14:textId="5E1F32C3" w:rsidR="005D6923" w:rsidRPr="005D6923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0041445</w:t>
            </w:r>
          </w:p>
        </w:tc>
        <w:tc>
          <w:tcPr>
            <w:tcW w:w="6387" w:type="dxa"/>
          </w:tcPr>
          <w:p w14:paraId="4B82FB81" w14:textId="20F72A33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 Account - Phone book error message for numeric character-Asda.com</w:t>
            </w:r>
          </w:p>
        </w:tc>
        <w:tc>
          <w:tcPr>
            <w:tcW w:w="1439" w:type="dxa"/>
          </w:tcPr>
          <w:p w14:paraId="2EAD0347" w14:textId="77777777" w:rsidR="005D6923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  <w:p w14:paraId="7AF7560E" w14:textId="77777777" w:rsidR="005D6923" w:rsidRPr="00931529" w:rsidRDefault="005D6923" w:rsidP="005D6923">
            <w:pPr>
              <w:rPr>
                <w:sz w:val="18"/>
                <w:szCs w:val="18"/>
              </w:rPr>
            </w:pPr>
          </w:p>
        </w:tc>
      </w:tr>
      <w:tr w:rsidR="005D6923" w:rsidRPr="00931529" w14:paraId="571085F3" w14:textId="77777777" w:rsidTr="004353CA">
        <w:trPr>
          <w:trHeight w:val="500"/>
        </w:trPr>
        <w:tc>
          <w:tcPr>
            <w:tcW w:w="1530" w:type="dxa"/>
          </w:tcPr>
          <w:p w14:paraId="7F78D25A" w14:textId="7EE13690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0041446</w:t>
            </w:r>
          </w:p>
        </w:tc>
        <w:tc>
          <w:tcPr>
            <w:tcW w:w="6387" w:type="dxa"/>
          </w:tcPr>
          <w:p w14:paraId="592ABB82" w14:textId="656F6E24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 account - change delivery country- Asda.com</w:t>
            </w:r>
          </w:p>
        </w:tc>
        <w:tc>
          <w:tcPr>
            <w:tcW w:w="1439" w:type="dxa"/>
          </w:tcPr>
          <w:p w14:paraId="57684AF5" w14:textId="1781B0FC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36E7342B" w14:textId="77777777" w:rsidTr="004353CA">
        <w:trPr>
          <w:trHeight w:val="500"/>
        </w:trPr>
        <w:tc>
          <w:tcPr>
            <w:tcW w:w="1530" w:type="dxa"/>
          </w:tcPr>
          <w:p w14:paraId="742D8022" w14:textId="41FC0F7E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0041447</w:t>
            </w:r>
          </w:p>
        </w:tc>
        <w:tc>
          <w:tcPr>
            <w:tcW w:w="6387" w:type="dxa"/>
          </w:tcPr>
          <w:p w14:paraId="10998C45" w14:textId="7DEB294A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 account - invalid phone number - Asda.com</w:t>
            </w:r>
          </w:p>
        </w:tc>
        <w:tc>
          <w:tcPr>
            <w:tcW w:w="1439" w:type="dxa"/>
          </w:tcPr>
          <w:p w14:paraId="6DA6E68A" w14:textId="419BF7E4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76401817" w14:textId="77777777" w:rsidTr="004353CA">
        <w:trPr>
          <w:trHeight w:val="500"/>
        </w:trPr>
        <w:tc>
          <w:tcPr>
            <w:tcW w:w="1530" w:type="dxa"/>
          </w:tcPr>
          <w:p w14:paraId="5EC92F29" w14:textId="4940474C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0041448</w:t>
            </w:r>
          </w:p>
        </w:tc>
        <w:tc>
          <w:tcPr>
            <w:tcW w:w="6387" w:type="dxa"/>
          </w:tcPr>
          <w:p w14:paraId="6723140E" w14:textId="7EA2DE8A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Search option - Product classification sort by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  -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Asda.com </w:t>
            </w:r>
          </w:p>
        </w:tc>
        <w:tc>
          <w:tcPr>
            <w:tcW w:w="1439" w:type="dxa"/>
          </w:tcPr>
          <w:p w14:paraId="47C546F6" w14:textId="612FB796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6D2EA79F" w14:textId="77777777" w:rsidTr="004353CA">
        <w:trPr>
          <w:trHeight w:val="500"/>
        </w:trPr>
        <w:tc>
          <w:tcPr>
            <w:tcW w:w="1530" w:type="dxa"/>
          </w:tcPr>
          <w:p w14:paraId="08551BE7" w14:textId="199A7297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0041452</w:t>
            </w:r>
          </w:p>
        </w:tc>
        <w:tc>
          <w:tcPr>
            <w:tcW w:w="6387" w:type="dxa"/>
          </w:tcPr>
          <w:p w14:paraId="441C1D79" w14:textId="65C8BE0C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 option - Product classification sort by Highest rate- Asda.com</w:t>
            </w:r>
          </w:p>
        </w:tc>
        <w:tc>
          <w:tcPr>
            <w:tcW w:w="1439" w:type="dxa"/>
          </w:tcPr>
          <w:p w14:paraId="05A384EA" w14:textId="552ACB5E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181BEFCD" w14:textId="77777777" w:rsidTr="004353CA">
        <w:trPr>
          <w:trHeight w:val="500"/>
        </w:trPr>
        <w:tc>
          <w:tcPr>
            <w:tcW w:w="1530" w:type="dxa"/>
          </w:tcPr>
          <w:p w14:paraId="31E17BD1" w14:textId="477835AF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0041453</w:t>
            </w:r>
          </w:p>
        </w:tc>
        <w:tc>
          <w:tcPr>
            <w:tcW w:w="6387" w:type="dxa"/>
          </w:tcPr>
          <w:p w14:paraId="3257E0E9" w14:textId="669C69F9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Search product by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  -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products unsuitable for the chosen age group- Asda.com</w:t>
            </w:r>
          </w:p>
        </w:tc>
        <w:tc>
          <w:tcPr>
            <w:tcW w:w="1439" w:type="dxa"/>
          </w:tcPr>
          <w:p w14:paraId="705C1845" w14:textId="06C17A29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3FEC9942" w14:textId="77777777" w:rsidTr="004353CA">
        <w:trPr>
          <w:trHeight w:val="500"/>
        </w:trPr>
        <w:tc>
          <w:tcPr>
            <w:tcW w:w="1530" w:type="dxa"/>
          </w:tcPr>
          <w:p w14:paraId="02CB5222" w14:textId="630D0D3B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0041454</w:t>
            </w:r>
          </w:p>
        </w:tc>
        <w:tc>
          <w:tcPr>
            <w:tcW w:w="6387" w:type="dxa"/>
          </w:tcPr>
          <w:p w14:paraId="4D1AA0D7" w14:textId="43099E5C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 option - Product classification sort by price High - Low</w:t>
            </w:r>
          </w:p>
        </w:tc>
        <w:tc>
          <w:tcPr>
            <w:tcW w:w="1439" w:type="dxa"/>
          </w:tcPr>
          <w:p w14:paraId="119944AF" w14:textId="12FE5B84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341B66CF" w14:textId="77777777" w:rsidTr="004353CA">
        <w:trPr>
          <w:trHeight w:val="500"/>
        </w:trPr>
        <w:tc>
          <w:tcPr>
            <w:tcW w:w="1530" w:type="dxa"/>
          </w:tcPr>
          <w:p w14:paraId="72C04ED7" w14:textId="7A5C4316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0041455</w:t>
            </w:r>
          </w:p>
        </w:tc>
        <w:tc>
          <w:tcPr>
            <w:tcW w:w="6387" w:type="dxa"/>
          </w:tcPr>
          <w:p w14:paraId="569D9473" w14:textId="4086927C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to Basket- reward points miscalculated- Asda.com</w:t>
            </w:r>
          </w:p>
        </w:tc>
        <w:tc>
          <w:tcPr>
            <w:tcW w:w="1439" w:type="dxa"/>
          </w:tcPr>
          <w:p w14:paraId="7654F3D7" w14:textId="05AE83AE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3CECED88" w14:textId="77777777" w:rsidTr="004353CA">
        <w:trPr>
          <w:trHeight w:val="500"/>
        </w:trPr>
        <w:tc>
          <w:tcPr>
            <w:tcW w:w="1530" w:type="dxa"/>
          </w:tcPr>
          <w:p w14:paraId="1A43D5AA" w14:textId="5D6EAFD4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0041456</w:t>
            </w:r>
          </w:p>
        </w:tc>
        <w:tc>
          <w:tcPr>
            <w:tcW w:w="6387" w:type="dxa"/>
          </w:tcPr>
          <w:p w14:paraId="376892A8" w14:textId="28444097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to Basket - Similar product quantity- Asda.com</w:t>
            </w:r>
          </w:p>
        </w:tc>
        <w:tc>
          <w:tcPr>
            <w:tcW w:w="1439" w:type="dxa"/>
          </w:tcPr>
          <w:p w14:paraId="41CEFDD7" w14:textId="16933426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1B8DF54C" w14:textId="77777777" w:rsidTr="004353CA">
        <w:trPr>
          <w:trHeight w:val="500"/>
        </w:trPr>
        <w:tc>
          <w:tcPr>
            <w:tcW w:w="1530" w:type="dxa"/>
          </w:tcPr>
          <w:p w14:paraId="68615EBC" w14:textId="1E36B2FC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0041457</w:t>
            </w:r>
          </w:p>
        </w:tc>
        <w:tc>
          <w:tcPr>
            <w:tcW w:w="6387" w:type="dxa"/>
          </w:tcPr>
          <w:p w14:paraId="7A7C3473" w14:textId="65F22C1D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Wishlist - Product out of stock- Asda.com</w:t>
            </w:r>
          </w:p>
        </w:tc>
        <w:tc>
          <w:tcPr>
            <w:tcW w:w="1439" w:type="dxa"/>
          </w:tcPr>
          <w:p w14:paraId="09F51E09" w14:textId="337D38A0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5D6923" w:rsidRPr="00931529" w14:paraId="191E3270" w14:textId="77777777" w:rsidTr="004353CA">
        <w:trPr>
          <w:trHeight w:val="500"/>
        </w:trPr>
        <w:tc>
          <w:tcPr>
            <w:tcW w:w="1530" w:type="dxa"/>
          </w:tcPr>
          <w:p w14:paraId="13E92A90" w14:textId="097E7985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0041458</w:t>
            </w:r>
          </w:p>
        </w:tc>
        <w:tc>
          <w:tcPr>
            <w:tcW w:w="6387" w:type="dxa"/>
          </w:tcPr>
          <w:p w14:paraId="731281B1" w14:textId="54089DD6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Checkout As guest - customer name validation- Asda.com</w:t>
            </w:r>
          </w:p>
        </w:tc>
        <w:tc>
          <w:tcPr>
            <w:tcW w:w="1439" w:type="dxa"/>
          </w:tcPr>
          <w:p w14:paraId="28066A06" w14:textId="699BEF42" w:rsidR="005D6923" w:rsidRPr="00291BFA" w:rsidRDefault="005D6923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  <w:tr w:rsidR="00B5731F" w:rsidRPr="00931529" w14:paraId="7DA9600B" w14:textId="77777777" w:rsidTr="00E4445C">
        <w:trPr>
          <w:trHeight w:val="631"/>
        </w:trPr>
        <w:tc>
          <w:tcPr>
            <w:tcW w:w="1530" w:type="dxa"/>
          </w:tcPr>
          <w:p w14:paraId="726B2958" w14:textId="77777777" w:rsidR="00B5731F" w:rsidRDefault="00B5731F" w:rsidP="00B5731F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0041460</w:t>
            </w:r>
          </w:p>
          <w:p w14:paraId="64AC4411" w14:textId="77777777" w:rsidR="00B5731F" w:rsidRDefault="00B5731F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87" w:type="dxa"/>
          </w:tcPr>
          <w:p w14:paraId="3FBC1B5D" w14:textId="61052BF8" w:rsidR="00B5731F" w:rsidRDefault="00B5731F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Navigate through tab Help &amp; Information My Account wrong link redirection- Asda.com</w:t>
            </w:r>
          </w:p>
        </w:tc>
        <w:tc>
          <w:tcPr>
            <w:tcW w:w="1439" w:type="dxa"/>
          </w:tcPr>
          <w:p w14:paraId="4DD959B4" w14:textId="77777777" w:rsidR="00B5731F" w:rsidRDefault="00B5731F" w:rsidP="00B5731F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  <w:p w14:paraId="2E729ACC" w14:textId="77777777" w:rsidR="00B5731F" w:rsidRDefault="00B5731F" w:rsidP="005D6923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D6923" w:rsidRPr="00931529" w14:paraId="27093B08" w14:textId="77777777" w:rsidTr="00E4445C">
        <w:trPr>
          <w:trHeight w:val="631"/>
        </w:trPr>
        <w:tc>
          <w:tcPr>
            <w:tcW w:w="1530" w:type="dxa"/>
          </w:tcPr>
          <w:p w14:paraId="08979FAA" w14:textId="77777777" w:rsidR="005D6923" w:rsidRPr="00D342D2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>0041443</w:t>
            </w:r>
          </w:p>
          <w:p w14:paraId="3681A664" w14:textId="2F217341" w:rsidR="005D6923" w:rsidRPr="00D342D2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</w:tc>
        <w:tc>
          <w:tcPr>
            <w:tcW w:w="6387" w:type="dxa"/>
          </w:tcPr>
          <w:p w14:paraId="1AE6BA58" w14:textId="77777777" w:rsidR="005D6923" w:rsidRPr="00D342D2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 xml:space="preserve">Register - confirm password - Asda.com-   </w:t>
            </w:r>
          </w:p>
          <w:p w14:paraId="26D90A8B" w14:textId="35CAFF67" w:rsidR="005D6923" w:rsidRPr="00D342D2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</w:tc>
        <w:tc>
          <w:tcPr>
            <w:tcW w:w="1439" w:type="dxa"/>
          </w:tcPr>
          <w:p w14:paraId="344D88E0" w14:textId="16ABAF06" w:rsidR="005D6923" w:rsidRPr="00D342D2" w:rsidRDefault="004353CA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 xml:space="preserve">Improvement </w:t>
            </w:r>
            <w:r w:rsidR="005D6923"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>Normal</w:t>
            </w:r>
          </w:p>
          <w:p w14:paraId="6F764385" w14:textId="60F86F19" w:rsidR="005D6923" w:rsidRPr="00D342D2" w:rsidRDefault="005D6923" w:rsidP="005D6923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</w:tc>
      </w:tr>
      <w:tr w:rsidR="004353CA" w:rsidRPr="00931529" w14:paraId="551DEC36" w14:textId="77777777" w:rsidTr="00E4445C">
        <w:trPr>
          <w:trHeight w:val="541"/>
        </w:trPr>
        <w:tc>
          <w:tcPr>
            <w:tcW w:w="1530" w:type="dxa"/>
          </w:tcPr>
          <w:p w14:paraId="616DAD61" w14:textId="5A15D789" w:rsidR="004353CA" w:rsidRPr="00D342D2" w:rsidRDefault="004353CA" w:rsidP="004353CA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>0041567</w:t>
            </w:r>
          </w:p>
        </w:tc>
        <w:tc>
          <w:tcPr>
            <w:tcW w:w="6387" w:type="dxa"/>
          </w:tcPr>
          <w:p w14:paraId="47A15242" w14:textId="4C82F247" w:rsidR="004353CA" w:rsidRPr="00D342D2" w:rsidRDefault="004353CA" w:rsidP="004353CA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 xml:space="preserve"> Wishlist: product is deleted from </w:t>
            </w:r>
            <w:proofErr w:type="spellStart"/>
            <w:r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>wishlist</w:t>
            </w:r>
            <w:proofErr w:type="spellEnd"/>
            <w:r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 xml:space="preserve"> when was added to Basket - Asda.com</w:t>
            </w:r>
          </w:p>
        </w:tc>
        <w:tc>
          <w:tcPr>
            <w:tcW w:w="1439" w:type="dxa"/>
          </w:tcPr>
          <w:p w14:paraId="6E0664E6" w14:textId="77777777" w:rsidR="004353CA" w:rsidRPr="00D342D2" w:rsidRDefault="004353CA" w:rsidP="004353CA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D342D2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  <w:t>Improvement Normal</w:t>
            </w:r>
          </w:p>
          <w:p w14:paraId="12DD76A9" w14:textId="77777777" w:rsidR="004353CA" w:rsidRPr="00D342D2" w:rsidRDefault="004353CA" w:rsidP="004353CA">
            <w:pPr>
              <w:spacing w:before="0" w:line="240" w:lineRule="auto"/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</w:tc>
      </w:tr>
    </w:tbl>
    <w:p w14:paraId="109B6C40" w14:textId="6866F011" w:rsidR="007013DB" w:rsidRDefault="000D3BFB" w:rsidP="007013DB">
      <w:pPr>
        <w:pStyle w:val="Heading2"/>
      </w:pPr>
      <w:bookmarkStart w:id="15" w:name="_Toc463037923"/>
      <w:r>
        <w:lastRenderedPageBreak/>
        <w:t>Validated bugs</w:t>
      </w:r>
      <w:bookmarkEnd w:id="15"/>
    </w:p>
    <w:p w14:paraId="413EE3F4" w14:textId="77777777" w:rsidR="00F734F6" w:rsidRPr="001E1D4A" w:rsidRDefault="00F734F6" w:rsidP="00F734F6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14:paraId="50149903" w14:textId="77777777" w:rsidR="00F734F6" w:rsidRPr="00F734F6" w:rsidRDefault="00F734F6" w:rsidP="00F734F6"/>
    <w:p w14:paraId="1B110743" w14:textId="77777777" w:rsidR="0074151C" w:rsidRDefault="000D3BFB" w:rsidP="000D3BFB">
      <w:pPr>
        <w:pStyle w:val="Heading2"/>
      </w:pPr>
      <w:bookmarkStart w:id="16" w:name="_Toc463037924"/>
      <w:r>
        <w:t>Old bugs still open</w:t>
      </w:r>
      <w:bookmarkEnd w:id="16"/>
    </w:p>
    <w:p w14:paraId="631AB631" w14:textId="77777777" w:rsidR="00F734F6" w:rsidRPr="001E1D4A" w:rsidRDefault="00F734F6" w:rsidP="00F734F6">
      <w:r w:rsidRPr="001E1D4A">
        <w:t>There are no old bugs still open.</w:t>
      </w:r>
    </w:p>
    <w:p w14:paraId="434DD14C" w14:textId="77777777" w:rsidR="00E4445C" w:rsidRDefault="00E4445C" w:rsidP="00E946D2">
      <w:pPr>
        <w:spacing w:before="0" w:line="260" w:lineRule="exact"/>
      </w:pPr>
      <w:bookmarkStart w:id="17" w:name="_Toc463037925"/>
    </w:p>
    <w:p w14:paraId="435C8236" w14:textId="77777777" w:rsidR="00E4445C" w:rsidRDefault="00E4445C" w:rsidP="00E946D2">
      <w:pPr>
        <w:spacing w:before="0" w:line="260" w:lineRule="exact"/>
      </w:pPr>
    </w:p>
    <w:p w14:paraId="3AA8FE59" w14:textId="77777777" w:rsidR="00E4445C" w:rsidRDefault="00E4445C" w:rsidP="00E946D2">
      <w:pPr>
        <w:spacing w:before="0" w:line="260" w:lineRule="exact"/>
      </w:pPr>
    </w:p>
    <w:p w14:paraId="2C8FF4C7" w14:textId="77777777" w:rsidR="00E4445C" w:rsidRDefault="00E4445C" w:rsidP="00E946D2">
      <w:pPr>
        <w:spacing w:before="0" w:line="260" w:lineRule="exact"/>
      </w:pPr>
    </w:p>
    <w:p w14:paraId="40EF19E5" w14:textId="0032811D" w:rsidR="008B2F01" w:rsidRPr="00E4445C" w:rsidRDefault="00574004" w:rsidP="00E946D2">
      <w:pPr>
        <w:spacing w:before="0" w:line="260" w:lineRule="exact"/>
        <w:rPr>
          <w:b/>
          <w:bCs/>
          <w:color w:val="0095D6"/>
        </w:rPr>
      </w:pPr>
      <w:r w:rsidRPr="00E4445C">
        <w:rPr>
          <w:b/>
          <w:bCs/>
        </w:rPr>
        <w:t>Conclusions</w:t>
      </w:r>
      <w:bookmarkEnd w:id="17"/>
    </w:p>
    <w:bookmarkEnd w:id="2"/>
    <w:bookmarkEnd w:id="5"/>
    <w:p w14:paraId="657CF7AB" w14:textId="77777777" w:rsidR="007347FA" w:rsidRDefault="007347FA" w:rsidP="007347FA">
      <w:pPr>
        <w:ind w:left="720"/>
      </w:pPr>
    </w:p>
    <w:p w14:paraId="6B0FC69D" w14:textId="1DBCA7DE" w:rsidR="00117AC7" w:rsidRDefault="0074334C" w:rsidP="00FD0FDE">
      <w:pPr>
        <w:pStyle w:val="ListParagraph"/>
      </w:pPr>
      <w:r>
        <w:t xml:space="preserve">23 </w:t>
      </w:r>
      <w:r w:rsidR="00117AC7">
        <w:t>S</w:t>
      </w:r>
      <w:r w:rsidR="00117AC7" w:rsidRPr="00BB7AD6">
        <w:t xml:space="preserve">moke Test Cases, for the main </w:t>
      </w:r>
      <w:r w:rsidR="00117AC7" w:rsidRPr="00CF69A3">
        <w:rPr>
          <w:noProof/>
        </w:rPr>
        <w:t>functionalities</w:t>
      </w:r>
      <w:r w:rsidR="00117AC7" w:rsidRPr="00BB7AD6">
        <w:t xml:space="preserve"> </w:t>
      </w:r>
      <w:r w:rsidR="00117AC7">
        <w:t xml:space="preserve">in a </w:t>
      </w:r>
      <w:r w:rsidR="00117AC7" w:rsidRPr="00CF69A3">
        <w:rPr>
          <w:noProof/>
        </w:rPr>
        <w:t>p</w:t>
      </w:r>
      <w:r w:rsidR="00117AC7">
        <w:rPr>
          <w:noProof/>
        </w:rPr>
        <w:t>er</w:t>
      </w:r>
      <w:r w:rsidR="00117AC7" w:rsidRPr="00CF69A3">
        <w:rPr>
          <w:noProof/>
        </w:rPr>
        <w:t>cent</w:t>
      </w:r>
      <w:r w:rsidR="00117AC7">
        <w:t xml:space="preserve"> of</w:t>
      </w:r>
      <w:r w:rsidR="00117AC7" w:rsidRPr="00BB7AD6">
        <w:t xml:space="preserve"> </w:t>
      </w:r>
      <w:r w:rsidR="00117AC7">
        <w:t xml:space="preserve">100% were executed, </w:t>
      </w:r>
      <w:r w:rsidR="00C62F5A">
        <w:t>91.3</w:t>
      </w:r>
      <w:r w:rsidR="00117AC7">
        <w:t xml:space="preserve">% passed </w:t>
      </w:r>
      <w:r w:rsidR="00B5731F">
        <w:t xml:space="preserve">(21) </w:t>
      </w:r>
      <w:r w:rsidR="00117AC7">
        <w:t xml:space="preserve">and </w:t>
      </w:r>
      <w:r w:rsidR="00C62F5A">
        <w:t>8.7</w:t>
      </w:r>
      <w:r w:rsidR="00117AC7">
        <w:t xml:space="preserve">% </w:t>
      </w:r>
      <w:proofErr w:type="gramStart"/>
      <w:r w:rsidR="00117AC7">
        <w:t>failed</w:t>
      </w:r>
      <w:r w:rsidR="00B5731F">
        <w:t>(</w:t>
      </w:r>
      <w:proofErr w:type="gramEnd"/>
      <w:r w:rsidR="00B5731F">
        <w:t>2)</w:t>
      </w:r>
      <w:r w:rsidR="00117AC7">
        <w:t>. The failed test case</w:t>
      </w:r>
      <w:r w:rsidR="00117AC7" w:rsidRPr="00BB7AD6">
        <w:t xml:space="preserve"> </w:t>
      </w:r>
      <w:proofErr w:type="gramStart"/>
      <w:r w:rsidR="00117AC7" w:rsidRPr="00BB7AD6">
        <w:t>are</w:t>
      </w:r>
      <w:proofErr w:type="gramEnd"/>
      <w:r w:rsidR="00117AC7" w:rsidRPr="00BB7AD6">
        <w:t xml:space="preserve"> related to the</w:t>
      </w:r>
      <w:r w:rsidR="00A556BE">
        <w:t xml:space="preserve"> </w:t>
      </w:r>
      <w:r w:rsidR="00E34988">
        <w:t xml:space="preserve">My Account and </w:t>
      </w:r>
      <w:r>
        <w:t>Search</w:t>
      </w:r>
      <w:r w:rsidR="00117AC7" w:rsidRPr="00BB7AD6">
        <w:t xml:space="preserve"> functionality</w:t>
      </w:r>
      <w:r>
        <w:t>, 1 of them is major</w:t>
      </w:r>
      <w:r w:rsidR="00E34988">
        <w:t>.</w:t>
      </w:r>
      <w:r w:rsidR="00117AC7" w:rsidRPr="00BB7AD6">
        <w:t xml:space="preserve"> </w:t>
      </w:r>
    </w:p>
    <w:p w14:paraId="121C86DA" w14:textId="0D8B06BF" w:rsidR="004353CA" w:rsidRDefault="004353CA" w:rsidP="00FD0FDE">
      <w:pPr>
        <w:pStyle w:val="ListParagraph"/>
      </w:pPr>
      <w:r>
        <w:t>A</w:t>
      </w:r>
      <w:r w:rsidRPr="00BB7AD6">
        <w:t xml:space="preserve"> total number of </w:t>
      </w:r>
      <w:r>
        <w:t>1</w:t>
      </w:r>
      <w:r w:rsidR="00C62F5A">
        <w:t>5</w:t>
      </w:r>
      <w:r w:rsidRPr="00BB7AD6">
        <w:t xml:space="preserve"> new </w:t>
      </w:r>
      <w:r>
        <w:t>bugs were identified and 2 improvements</w:t>
      </w:r>
      <w:r w:rsidR="00117AC7">
        <w:t xml:space="preserve">, </w:t>
      </w:r>
      <w:r w:rsidR="00C62F5A">
        <w:t>3</w:t>
      </w:r>
      <w:r w:rsidR="00117AC7">
        <w:t xml:space="preserve"> of </w:t>
      </w:r>
      <w:r w:rsidR="00DC2BD6">
        <w:t xml:space="preserve">the bugs </w:t>
      </w:r>
      <w:r w:rsidR="00117AC7">
        <w:t>were identified as major severity</w:t>
      </w:r>
      <w:r w:rsidR="00816393">
        <w:t xml:space="preserve"> and</w:t>
      </w:r>
      <w:r w:rsidR="00117AC7">
        <w:t xml:space="preserve"> the other</w:t>
      </w:r>
      <w:r w:rsidR="00816393">
        <w:t>s</w:t>
      </w:r>
      <w:r w:rsidR="004226EE">
        <w:t xml:space="preserve"> 1</w:t>
      </w:r>
      <w:r>
        <w:t>2</w:t>
      </w:r>
      <w:r w:rsidR="00117AC7">
        <w:t xml:space="preserve"> as normal severity. </w:t>
      </w:r>
    </w:p>
    <w:p w14:paraId="5743535E" w14:textId="3A3B5AF0" w:rsidR="00117AC7" w:rsidRPr="00BB7AD6" w:rsidRDefault="00117AC7" w:rsidP="00FD0FDE">
      <w:pPr>
        <w:pStyle w:val="ListParagraph"/>
      </w:pPr>
      <w:r>
        <w:t>No bugs were validated.</w:t>
      </w:r>
    </w:p>
    <w:p w14:paraId="4CE2315D" w14:textId="77777777" w:rsidR="00117AC7" w:rsidRDefault="00117AC7" w:rsidP="00FD0FDE">
      <w:pPr>
        <w:pStyle w:val="ListParagraph"/>
      </w:pPr>
      <w:r>
        <w:t>In addition to S</w:t>
      </w:r>
      <w:r w:rsidRPr="00BB7AD6">
        <w:t xml:space="preserve">moke </w:t>
      </w:r>
      <w:r>
        <w:t xml:space="preserve">and Positive </w:t>
      </w:r>
      <w:r w:rsidRPr="00BB7AD6">
        <w:t>testing, testing types</w:t>
      </w:r>
      <w:r>
        <w:t xml:space="preserve"> such </w:t>
      </w:r>
      <w:r w:rsidRPr="00CF69A3">
        <w:rPr>
          <w:noProof/>
        </w:rPr>
        <w:t>as:</w:t>
      </w:r>
      <w:r>
        <w:t xml:space="preserve"> Functional Testing, Exploratory, Compatibility, Negative, UI, Usability, were covered.</w:t>
      </w:r>
    </w:p>
    <w:p w14:paraId="1C8C8C10" w14:textId="7C56BE08" w:rsidR="00117AC7" w:rsidRDefault="00117AC7" w:rsidP="00FD0FDE">
      <w:pPr>
        <w:pStyle w:val="ListParagraph"/>
      </w:pPr>
      <w:r w:rsidRPr="00BB7AD6">
        <w:t xml:space="preserve">Exploratory testing was performed for important functionalities. A large number of bugs were identified during exploratory testing, </w:t>
      </w:r>
      <w:r w:rsidR="004226EE">
        <w:t>2</w:t>
      </w:r>
      <w:r w:rsidRPr="00BB7AD6">
        <w:t xml:space="preserve"> of them are majo</w:t>
      </w:r>
      <w:r>
        <w:t>r</w:t>
      </w:r>
      <w:r w:rsidR="004226EE">
        <w:t>, one</w:t>
      </w:r>
      <w:r>
        <w:t xml:space="preserve"> related to </w:t>
      </w:r>
      <w:r w:rsidR="004226EE">
        <w:t>My Account and the other one to the Checkout</w:t>
      </w:r>
      <w:r w:rsidR="009540C4">
        <w:t xml:space="preserve"> functionality</w:t>
      </w:r>
      <w:r w:rsidR="004226EE">
        <w:t>.</w:t>
      </w:r>
      <w:r w:rsidRPr="00BB7AD6">
        <w:t xml:space="preserve"> </w:t>
      </w:r>
    </w:p>
    <w:p w14:paraId="3BB89827" w14:textId="59AE9252" w:rsidR="006D3BB8" w:rsidRDefault="006D3BB8" w:rsidP="006D3BB8">
      <w:pPr>
        <w:pStyle w:val="ListParagraph"/>
      </w:pPr>
      <w:r w:rsidRPr="006D3BB8">
        <w:t>Data type used during testing – valid, invalid, blank, volume data</w:t>
      </w:r>
      <w:r>
        <w:t>.</w:t>
      </w:r>
    </w:p>
    <w:p w14:paraId="56E5FC08" w14:textId="77777777" w:rsidR="00117AC7" w:rsidRPr="00BB7AD6" w:rsidRDefault="00117AC7" w:rsidP="00FD0FDE">
      <w:pPr>
        <w:pStyle w:val="ListParagraph"/>
      </w:pPr>
      <w:r w:rsidRPr="00BB7AD6">
        <w:t xml:space="preserve">Most of the bugs were identified </w:t>
      </w:r>
      <w:r>
        <w:t xml:space="preserve">by </w:t>
      </w:r>
      <w:r w:rsidRPr="00BB7AD6">
        <w:t>Negative Testing.</w:t>
      </w:r>
    </w:p>
    <w:p w14:paraId="50029DEA" w14:textId="12A14A36" w:rsidR="00117AC7" w:rsidRDefault="00117AC7" w:rsidP="00FD0FDE">
      <w:pPr>
        <w:pStyle w:val="ListParagraph"/>
      </w:pPr>
      <w:r w:rsidRPr="00BB7AD6">
        <w:t xml:space="preserve">Compatibility testing was </w:t>
      </w:r>
      <w:r>
        <w:t xml:space="preserve">also </w:t>
      </w:r>
      <w:r w:rsidRPr="00BB7AD6">
        <w:t>performed</w:t>
      </w:r>
      <w:r>
        <w:t>, for different browsers and devices</w:t>
      </w:r>
      <w:r w:rsidRPr="00BB7AD6">
        <w:t xml:space="preserve">. </w:t>
      </w:r>
      <w:r>
        <w:t>The bugs reproduce on all browsers</w:t>
      </w:r>
      <w:r w:rsidR="004226EE">
        <w:t>.</w:t>
      </w:r>
    </w:p>
    <w:p w14:paraId="71D74575" w14:textId="59A4FEF5" w:rsidR="00FD0FDE" w:rsidRPr="00FD0FDE" w:rsidRDefault="00FD0FDE" w:rsidP="00FD0FDE">
      <w:pPr>
        <w:pStyle w:val="ListParagraph"/>
        <w:rPr>
          <w:color w:val="00B0F0"/>
        </w:rPr>
      </w:pPr>
      <w:r>
        <w:rPr>
          <w:noProof/>
        </w:rPr>
        <w:t>T</w:t>
      </w:r>
      <w:r w:rsidRPr="00EF607A">
        <w:rPr>
          <w:noProof/>
        </w:rPr>
        <w:t xml:space="preserve">he web application is already in production, although the application could be improved and the </w:t>
      </w:r>
      <w:r w:rsidR="00C62F5A">
        <w:rPr>
          <w:noProof/>
        </w:rPr>
        <w:t>3</w:t>
      </w:r>
      <w:r w:rsidRPr="00FD0FDE">
        <w:t xml:space="preserve"> </w:t>
      </w:r>
      <w:r>
        <w:t>major severity</w:t>
      </w:r>
      <w:r w:rsidRPr="00EF607A">
        <w:rPr>
          <w:noProof/>
        </w:rPr>
        <w:t xml:space="preserve"> </w:t>
      </w:r>
      <w:r>
        <w:rPr>
          <w:noProof/>
        </w:rPr>
        <w:t>bugs</w:t>
      </w:r>
      <w:r w:rsidRPr="00EF607A">
        <w:rPr>
          <w:noProof/>
        </w:rPr>
        <w:t xml:space="preserve"> fixed</w:t>
      </w:r>
      <w:r>
        <w:rPr>
          <w:noProof/>
        </w:rPr>
        <w:t>.</w:t>
      </w:r>
    </w:p>
    <w:sectPr w:rsidR="00FD0FDE" w:rsidRPr="00FD0FDE" w:rsidSect="00AB0562">
      <w:headerReference w:type="default" r:id="rId12"/>
      <w:headerReference w:type="first" r:id="rId13"/>
      <w:footerReference w:type="first" r:id="rId14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C6E5" w14:textId="77777777" w:rsidR="002259FE" w:rsidRDefault="002259FE">
      <w:r>
        <w:separator/>
      </w:r>
    </w:p>
  </w:endnote>
  <w:endnote w:type="continuationSeparator" w:id="0">
    <w:p w14:paraId="28E0A04E" w14:textId="77777777" w:rsidR="002259FE" w:rsidRDefault="0022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5A8AD" w14:textId="77777777"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E4F14E" w14:textId="77777777"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AE81" w14:textId="77777777" w:rsidR="002259FE" w:rsidRDefault="002259FE">
      <w:r>
        <w:separator/>
      </w:r>
    </w:p>
  </w:footnote>
  <w:footnote w:type="continuationSeparator" w:id="0">
    <w:p w14:paraId="038A657A" w14:textId="77777777" w:rsidR="002259FE" w:rsidRDefault="00225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003F4" w14:textId="77777777"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1AE782B8" wp14:editId="3E8E88DD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11DC" w14:textId="77777777" w:rsidR="005630B2" w:rsidRDefault="000F2DD2" w:rsidP="000E7CBF">
    <w:pPr>
      <w:pStyle w:val="Header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7D254CB7" wp14:editId="1AFCFECB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69567694"/>
    <w:lvl w:ilvl="0" w:tplc="69B0E1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801198D"/>
    <w:multiLevelType w:val="hybridMultilevel"/>
    <w:tmpl w:val="E89E7F98"/>
    <w:lvl w:ilvl="0" w:tplc="8B44268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92185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DC880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3657D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40094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0ED29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B4557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7C6E3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8C727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442E7"/>
    <w:multiLevelType w:val="hybridMultilevel"/>
    <w:tmpl w:val="13FC1604"/>
    <w:lvl w:ilvl="0" w:tplc="FE665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0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982393">
    <w:abstractNumId w:val="31"/>
  </w:num>
  <w:num w:numId="2" w16cid:durableId="1087925534">
    <w:abstractNumId w:val="20"/>
  </w:num>
  <w:num w:numId="3" w16cid:durableId="11230665">
    <w:abstractNumId w:val="43"/>
  </w:num>
  <w:num w:numId="4" w16cid:durableId="2035495440">
    <w:abstractNumId w:val="16"/>
  </w:num>
  <w:num w:numId="5" w16cid:durableId="475494256">
    <w:abstractNumId w:val="30"/>
  </w:num>
  <w:num w:numId="6" w16cid:durableId="2012953523">
    <w:abstractNumId w:val="40"/>
  </w:num>
  <w:num w:numId="7" w16cid:durableId="1778214324">
    <w:abstractNumId w:val="2"/>
  </w:num>
  <w:num w:numId="8" w16cid:durableId="613364435">
    <w:abstractNumId w:val="25"/>
  </w:num>
  <w:num w:numId="9" w16cid:durableId="671296900">
    <w:abstractNumId w:val="6"/>
  </w:num>
  <w:num w:numId="10" w16cid:durableId="417482455">
    <w:abstractNumId w:val="41"/>
  </w:num>
  <w:num w:numId="11" w16cid:durableId="1477992973">
    <w:abstractNumId w:val="39"/>
  </w:num>
  <w:num w:numId="12" w16cid:durableId="1636908829">
    <w:abstractNumId w:val="22"/>
  </w:num>
  <w:num w:numId="13" w16cid:durableId="1064525044">
    <w:abstractNumId w:val="31"/>
  </w:num>
  <w:num w:numId="14" w16cid:durableId="1203323503">
    <w:abstractNumId w:val="11"/>
  </w:num>
  <w:num w:numId="15" w16cid:durableId="1661619895">
    <w:abstractNumId w:val="37"/>
  </w:num>
  <w:num w:numId="16" w16cid:durableId="362753640">
    <w:abstractNumId w:val="33"/>
  </w:num>
  <w:num w:numId="17" w16cid:durableId="730158348">
    <w:abstractNumId w:val="35"/>
  </w:num>
  <w:num w:numId="18" w16cid:durableId="1567105261">
    <w:abstractNumId w:val="0"/>
  </w:num>
  <w:num w:numId="19" w16cid:durableId="1367409316">
    <w:abstractNumId w:val="14"/>
  </w:num>
  <w:num w:numId="20" w16cid:durableId="1732264097">
    <w:abstractNumId w:val="15"/>
  </w:num>
  <w:num w:numId="21" w16cid:durableId="649556418">
    <w:abstractNumId w:val="10"/>
  </w:num>
  <w:num w:numId="22" w16cid:durableId="761417593">
    <w:abstractNumId w:val="28"/>
  </w:num>
  <w:num w:numId="23" w16cid:durableId="1028024829">
    <w:abstractNumId w:val="32"/>
  </w:num>
  <w:num w:numId="24" w16cid:durableId="1380277495">
    <w:abstractNumId w:val="9"/>
  </w:num>
  <w:num w:numId="25" w16cid:durableId="1506241407">
    <w:abstractNumId w:val="3"/>
  </w:num>
  <w:num w:numId="26" w16cid:durableId="580026234">
    <w:abstractNumId w:val="27"/>
  </w:num>
  <w:num w:numId="27" w16cid:durableId="1844275667">
    <w:abstractNumId w:val="8"/>
  </w:num>
  <w:num w:numId="28" w16cid:durableId="1797332803">
    <w:abstractNumId w:val="4"/>
  </w:num>
  <w:num w:numId="29" w16cid:durableId="2051220850">
    <w:abstractNumId w:val="29"/>
  </w:num>
  <w:num w:numId="30" w16cid:durableId="176969411">
    <w:abstractNumId w:val="38"/>
  </w:num>
  <w:num w:numId="31" w16cid:durableId="472992024">
    <w:abstractNumId w:val="19"/>
  </w:num>
  <w:num w:numId="32" w16cid:durableId="364529784">
    <w:abstractNumId w:val="12"/>
  </w:num>
  <w:num w:numId="33" w16cid:durableId="1325861040">
    <w:abstractNumId w:val="34"/>
  </w:num>
  <w:num w:numId="34" w16cid:durableId="1004624964">
    <w:abstractNumId w:val="21"/>
  </w:num>
  <w:num w:numId="35" w16cid:durableId="1959025552">
    <w:abstractNumId w:val="7"/>
  </w:num>
  <w:num w:numId="36" w16cid:durableId="833297059">
    <w:abstractNumId w:val="13"/>
  </w:num>
  <w:num w:numId="37" w16cid:durableId="1566917080">
    <w:abstractNumId w:val="17"/>
  </w:num>
  <w:num w:numId="38" w16cid:durableId="1104030945">
    <w:abstractNumId w:val="24"/>
  </w:num>
  <w:num w:numId="39" w16cid:durableId="1326321586">
    <w:abstractNumId w:val="1"/>
  </w:num>
  <w:num w:numId="40" w16cid:durableId="660043899">
    <w:abstractNumId w:val="26"/>
  </w:num>
  <w:num w:numId="41" w16cid:durableId="1993749767">
    <w:abstractNumId w:val="42"/>
  </w:num>
  <w:num w:numId="42" w16cid:durableId="1140728023">
    <w:abstractNumId w:val="36"/>
  </w:num>
  <w:num w:numId="43" w16cid:durableId="2025357220">
    <w:abstractNumId w:val="18"/>
  </w:num>
  <w:num w:numId="44" w16cid:durableId="522322144">
    <w:abstractNumId w:val="31"/>
  </w:num>
  <w:num w:numId="45" w16cid:durableId="599685413">
    <w:abstractNumId w:val="31"/>
  </w:num>
  <w:num w:numId="46" w16cid:durableId="772238882">
    <w:abstractNumId w:val="5"/>
  </w:num>
  <w:num w:numId="47" w16cid:durableId="1166894639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3D"/>
    <w:rsid w:val="000071C9"/>
    <w:rsid w:val="00010C75"/>
    <w:rsid w:val="00014061"/>
    <w:rsid w:val="00023E3E"/>
    <w:rsid w:val="000240D9"/>
    <w:rsid w:val="00032286"/>
    <w:rsid w:val="00041D73"/>
    <w:rsid w:val="00042C76"/>
    <w:rsid w:val="000435C2"/>
    <w:rsid w:val="00045F46"/>
    <w:rsid w:val="00052611"/>
    <w:rsid w:val="00052FBC"/>
    <w:rsid w:val="00055512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17AC7"/>
    <w:rsid w:val="00125125"/>
    <w:rsid w:val="00125E94"/>
    <w:rsid w:val="001315BD"/>
    <w:rsid w:val="001321AC"/>
    <w:rsid w:val="00133947"/>
    <w:rsid w:val="00135FF2"/>
    <w:rsid w:val="001375A9"/>
    <w:rsid w:val="001462E0"/>
    <w:rsid w:val="00151631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2221B"/>
    <w:rsid w:val="002259FE"/>
    <w:rsid w:val="00244F35"/>
    <w:rsid w:val="00245573"/>
    <w:rsid w:val="00247EE4"/>
    <w:rsid w:val="00251A56"/>
    <w:rsid w:val="0026207A"/>
    <w:rsid w:val="00263250"/>
    <w:rsid w:val="00267101"/>
    <w:rsid w:val="00267189"/>
    <w:rsid w:val="00274E01"/>
    <w:rsid w:val="00275B92"/>
    <w:rsid w:val="00281AAC"/>
    <w:rsid w:val="002841F8"/>
    <w:rsid w:val="00291BFA"/>
    <w:rsid w:val="00291EC9"/>
    <w:rsid w:val="002A1129"/>
    <w:rsid w:val="002A6953"/>
    <w:rsid w:val="002B259D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3F36AA"/>
    <w:rsid w:val="00400425"/>
    <w:rsid w:val="004017EB"/>
    <w:rsid w:val="0040694B"/>
    <w:rsid w:val="00406D95"/>
    <w:rsid w:val="004110DB"/>
    <w:rsid w:val="00412184"/>
    <w:rsid w:val="004125B7"/>
    <w:rsid w:val="00416CCA"/>
    <w:rsid w:val="004226EE"/>
    <w:rsid w:val="004324BF"/>
    <w:rsid w:val="00433274"/>
    <w:rsid w:val="004353CA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97883"/>
    <w:rsid w:val="004A3051"/>
    <w:rsid w:val="004A6FBB"/>
    <w:rsid w:val="004B2A9A"/>
    <w:rsid w:val="004B3007"/>
    <w:rsid w:val="004B6DFE"/>
    <w:rsid w:val="004C3C3B"/>
    <w:rsid w:val="004C4EC0"/>
    <w:rsid w:val="004D25D6"/>
    <w:rsid w:val="005134B4"/>
    <w:rsid w:val="005227BB"/>
    <w:rsid w:val="00524A7A"/>
    <w:rsid w:val="00535DAF"/>
    <w:rsid w:val="00546601"/>
    <w:rsid w:val="005508A7"/>
    <w:rsid w:val="00552EF1"/>
    <w:rsid w:val="0055337B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6923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1CF4"/>
    <w:rsid w:val="00672681"/>
    <w:rsid w:val="00674B49"/>
    <w:rsid w:val="00680BCA"/>
    <w:rsid w:val="00682FFA"/>
    <w:rsid w:val="006908AB"/>
    <w:rsid w:val="006A0082"/>
    <w:rsid w:val="006A34CE"/>
    <w:rsid w:val="006A7714"/>
    <w:rsid w:val="006B0D50"/>
    <w:rsid w:val="006C0BE9"/>
    <w:rsid w:val="006C0DE7"/>
    <w:rsid w:val="006C1D26"/>
    <w:rsid w:val="006C2501"/>
    <w:rsid w:val="006C59A9"/>
    <w:rsid w:val="006C74C1"/>
    <w:rsid w:val="006D3BB8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47FA"/>
    <w:rsid w:val="00735E6D"/>
    <w:rsid w:val="0074151C"/>
    <w:rsid w:val="0074334C"/>
    <w:rsid w:val="00743E7B"/>
    <w:rsid w:val="00744A9D"/>
    <w:rsid w:val="00745AC3"/>
    <w:rsid w:val="0074627F"/>
    <w:rsid w:val="00757C2D"/>
    <w:rsid w:val="00762FEA"/>
    <w:rsid w:val="007657A8"/>
    <w:rsid w:val="00771BD8"/>
    <w:rsid w:val="007733B3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3262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1CAF"/>
    <w:rsid w:val="007F3738"/>
    <w:rsid w:val="007F5E71"/>
    <w:rsid w:val="007F6358"/>
    <w:rsid w:val="00805CCD"/>
    <w:rsid w:val="0081190C"/>
    <w:rsid w:val="00815582"/>
    <w:rsid w:val="00815A82"/>
    <w:rsid w:val="00816393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56E68"/>
    <w:rsid w:val="008603A7"/>
    <w:rsid w:val="0086045F"/>
    <w:rsid w:val="00874FC6"/>
    <w:rsid w:val="00875752"/>
    <w:rsid w:val="00882E0B"/>
    <w:rsid w:val="00896066"/>
    <w:rsid w:val="008A0BC4"/>
    <w:rsid w:val="008A28DD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40C4"/>
    <w:rsid w:val="009553D1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39F7"/>
    <w:rsid w:val="009B4849"/>
    <w:rsid w:val="009B4EE9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26B4"/>
    <w:rsid w:val="00A5294C"/>
    <w:rsid w:val="00A556BE"/>
    <w:rsid w:val="00A56C9F"/>
    <w:rsid w:val="00A665EA"/>
    <w:rsid w:val="00A7059D"/>
    <w:rsid w:val="00A83E5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AF2ABA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6B13"/>
    <w:rsid w:val="00B5731F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A35D6"/>
    <w:rsid w:val="00BB22E4"/>
    <w:rsid w:val="00BB3183"/>
    <w:rsid w:val="00BB5D5B"/>
    <w:rsid w:val="00BB621F"/>
    <w:rsid w:val="00BC14FF"/>
    <w:rsid w:val="00BC7EA2"/>
    <w:rsid w:val="00BD6E9C"/>
    <w:rsid w:val="00BE10E6"/>
    <w:rsid w:val="00BE7D6D"/>
    <w:rsid w:val="00BF15C3"/>
    <w:rsid w:val="00C01176"/>
    <w:rsid w:val="00C01A64"/>
    <w:rsid w:val="00C10DDE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1E96"/>
    <w:rsid w:val="00C62F5A"/>
    <w:rsid w:val="00C639CD"/>
    <w:rsid w:val="00C63F06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120CE"/>
    <w:rsid w:val="00D2043B"/>
    <w:rsid w:val="00D23139"/>
    <w:rsid w:val="00D23E07"/>
    <w:rsid w:val="00D2473F"/>
    <w:rsid w:val="00D24F8E"/>
    <w:rsid w:val="00D30FA3"/>
    <w:rsid w:val="00D33EAE"/>
    <w:rsid w:val="00D342D2"/>
    <w:rsid w:val="00D3458F"/>
    <w:rsid w:val="00D36600"/>
    <w:rsid w:val="00D41570"/>
    <w:rsid w:val="00D51067"/>
    <w:rsid w:val="00D5132D"/>
    <w:rsid w:val="00D56A37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C2BD6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4988"/>
    <w:rsid w:val="00E356C6"/>
    <w:rsid w:val="00E36F9F"/>
    <w:rsid w:val="00E4167F"/>
    <w:rsid w:val="00E4445C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46D2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07A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88B"/>
    <w:rsid w:val="00F65B5C"/>
    <w:rsid w:val="00F67A1E"/>
    <w:rsid w:val="00F70328"/>
    <w:rsid w:val="00F734F6"/>
    <w:rsid w:val="00F7679F"/>
    <w:rsid w:val="00F778C7"/>
    <w:rsid w:val="00F85B21"/>
    <w:rsid w:val="00F87DA2"/>
    <w:rsid w:val="00F920BF"/>
    <w:rsid w:val="00F93B10"/>
    <w:rsid w:val="00F94C69"/>
    <w:rsid w:val="00F9521E"/>
    <w:rsid w:val="00FA1FFB"/>
    <w:rsid w:val="00FA4F69"/>
    <w:rsid w:val="00FA746D"/>
    <w:rsid w:val="00FC27BB"/>
    <w:rsid w:val="00FD0FDE"/>
    <w:rsid w:val="00FD204E"/>
    <w:rsid w:val="00FD3767"/>
    <w:rsid w:val="00FD6858"/>
    <w:rsid w:val="00FE6078"/>
    <w:rsid w:val="00FE6450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2ED7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8A0BC4"/>
    <w:pPr>
      <w:tabs>
        <w:tab w:val="left" w:pos="1728"/>
        <w:tab w:val="left" w:pos="7118"/>
      </w:tabs>
      <w:spacing w:before="120" w:after="120"/>
      <w:jc w:val="center"/>
    </w:pPr>
    <w:rPr>
      <w:b/>
      <w:color w:val="000000" w:themeColor="text1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 w:val="0"/>
      <w:bCs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FD0FDE"/>
    <w:pPr>
      <w:widowControl w:val="0"/>
      <w:numPr>
        <w:numId w:val="46"/>
      </w:numPr>
      <w:spacing w:before="60" w:after="60" w:line="240" w:lineRule="auto"/>
      <w:contextualSpacing/>
      <w:jc w:val="both"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D0FDE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98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gs.scoalainformala.ro/view.php?id=41567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22E79DCE-12B0-4405-BD9C-A0785CC9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2022-06-10T19:56:00Z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